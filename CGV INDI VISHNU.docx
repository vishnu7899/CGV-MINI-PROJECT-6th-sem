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2D15" w14:textId="77777777" w:rsidR="00DF04DB" w:rsidRPr="002F2D61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28"/>
          <w:szCs w:val="26"/>
        </w:rPr>
      </w:pPr>
      <w:r w:rsidRPr="002F2D61">
        <w:rPr>
          <w:rFonts w:ascii="Times New Roman" w:hAnsi="Times New Roman"/>
          <w:b/>
          <w:sz w:val="26"/>
          <w:szCs w:val="32"/>
        </w:rPr>
        <w:t>B</w:t>
      </w:r>
      <w:r w:rsidRPr="002F2D61">
        <w:rPr>
          <w:rFonts w:ascii="Times New Roman" w:hAnsi="Times New Roman"/>
          <w:b/>
          <w:sz w:val="20"/>
          <w:szCs w:val="32"/>
        </w:rPr>
        <w:t>A</w:t>
      </w:r>
      <w:r w:rsidRPr="002F2D61">
        <w:rPr>
          <w:rFonts w:ascii="Times New Roman" w:hAnsi="Times New Roman"/>
          <w:b/>
          <w:sz w:val="20"/>
          <w:szCs w:val="26"/>
        </w:rPr>
        <w:t xml:space="preserve">SAVARAJESWARI GROUP OF INSTITUTIONS </w:t>
      </w:r>
    </w:p>
    <w:p w14:paraId="03E94CC8" w14:textId="77777777" w:rsidR="00DF04DB" w:rsidRPr="001F3F29" w:rsidRDefault="00DF04DB" w:rsidP="00DF04DB">
      <w:pPr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28335971" w14:textId="77777777" w:rsidR="00DF04DB" w:rsidRPr="00A06F4B" w:rsidRDefault="00A8036B" w:rsidP="00DF04DB">
      <w:pPr>
        <w:pStyle w:val="NoSpacing"/>
        <w:jc w:val="center"/>
        <w:rPr>
          <w:rFonts w:ascii="Times New Roman" w:hAnsi="Times New Roman"/>
          <w:b/>
          <w:color w:val="FF0000"/>
          <w:sz w:val="30"/>
          <w:szCs w:val="20"/>
        </w:rPr>
      </w:pPr>
      <w:r w:rsidRPr="00A06F4B">
        <w:rPr>
          <w:rFonts w:ascii="Times New Roman" w:hAnsi="Times New Roman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59776" behindDoc="1" locked="0" layoutInCell="1" allowOverlap="1" wp14:anchorId="5EA1FC6A" wp14:editId="075D65F3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A06F4B">
        <w:rPr>
          <w:rFonts w:ascii="Times New Roman" w:hAnsi="Times New Roman"/>
          <w:b/>
          <w:color w:val="FF0000"/>
          <w:sz w:val="30"/>
          <w:szCs w:val="20"/>
        </w:rPr>
        <w:t>BALLARI INSTITUTE OF TECHNOLOGY &amp; MANAGEMENT</w:t>
      </w:r>
    </w:p>
    <w:p w14:paraId="54FB1426" w14:textId="77777777" w:rsidR="00DF04DB" w:rsidRPr="001F3F29" w:rsidRDefault="00A8036B" w:rsidP="00DF04DB">
      <w:pPr>
        <w:pStyle w:val="NoSpacing"/>
        <w:jc w:val="center"/>
        <w:rPr>
          <w:rFonts w:ascii="Times New Roman" w:hAnsi="Times New Roman"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anchor distT="0" distB="0" distL="114300" distR="114300" simplePos="0" relativeHeight="251658752" behindDoc="0" locked="0" layoutInCell="1" allowOverlap="1" wp14:anchorId="251CBCEC" wp14:editId="5A887290">
            <wp:simplePos x="0" y="0"/>
            <wp:positionH relativeFrom="column">
              <wp:posOffset>4445</wp:posOffset>
            </wp:positionH>
            <wp:positionV relativeFrom="paragraph">
              <wp:posOffset>89535</wp:posOffset>
            </wp:positionV>
            <wp:extent cx="887730" cy="513080"/>
            <wp:effectExtent l="19050" t="0" r="7620" b="0"/>
            <wp:wrapNone/>
            <wp:docPr id="13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color w:val="002060"/>
          <w:sz w:val="16"/>
          <w:szCs w:val="20"/>
        </w:rPr>
        <w:t>NACC Accredited Institution*</w:t>
      </w:r>
    </w:p>
    <w:p w14:paraId="3F40D650" w14:textId="77777777" w:rsidR="00DF04DB" w:rsidRPr="001F3F29" w:rsidRDefault="009A6DEA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color w:val="002060"/>
          <w:sz w:val="16"/>
          <w:szCs w:val="20"/>
        </w:rPr>
        <w:drawing>
          <wp:anchor distT="0" distB="0" distL="114300" distR="114300" simplePos="0" relativeHeight="251656704" behindDoc="0" locked="0" layoutInCell="1" allowOverlap="1" wp14:anchorId="3F9FED6E" wp14:editId="75647D1C">
            <wp:simplePos x="0" y="0"/>
            <wp:positionH relativeFrom="column">
              <wp:posOffset>5572125</wp:posOffset>
            </wp:positionH>
            <wp:positionV relativeFrom="paragraph">
              <wp:posOffset>26035</wp:posOffset>
            </wp:positionV>
            <wp:extent cx="643255" cy="485775"/>
            <wp:effectExtent l="19050" t="0" r="4445" b="0"/>
            <wp:wrapNone/>
            <wp:docPr id="6" name="Picture 6" descr="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48E0">
        <w:rPr>
          <w:rFonts w:ascii="Times New Roman" w:hAnsi="Times New Roman"/>
          <w:b/>
          <w:noProof/>
          <w:color w:val="002060"/>
          <w:sz w:val="16"/>
          <w:szCs w:val="20"/>
        </w:rPr>
        <w:drawing>
          <wp:anchor distT="0" distB="0" distL="114300" distR="114300" simplePos="0" relativeHeight="251657728" behindDoc="0" locked="0" layoutInCell="1" allowOverlap="1" wp14:anchorId="2B208772" wp14:editId="19F8E606">
            <wp:simplePos x="0" y="0"/>
            <wp:positionH relativeFrom="column">
              <wp:posOffset>4867275</wp:posOffset>
            </wp:positionH>
            <wp:positionV relativeFrom="paragraph">
              <wp:posOffset>26035</wp:posOffset>
            </wp:positionV>
            <wp:extent cx="657225" cy="485775"/>
            <wp:effectExtent l="19050" t="0" r="9525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1F3F29">
        <w:rPr>
          <w:rFonts w:ascii="Times New Roman" w:hAnsi="Times New Roman"/>
          <w:b/>
          <w:color w:val="002060"/>
          <w:sz w:val="16"/>
          <w:szCs w:val="20"/>
        </w:rPr>
        <w:t>(Recognized by Govt. of Karnataka, approved by AICTE, New Delhi &amp; Affiliated to</w:t>
      </w:r>
    </w:p>
    <w:p w14:paraId="356A931B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 w:rsidRPr="001F3F29">
        <w:rPr>
          <w:rFonts w:ascii="Times New Roman" w:hAnsi="Times New Roman"/>
          <w:b/>
          <w:color w:val="002060"/>
          <w:sz w:val="16"/>
          <w:szCs w:val="20"/>
        </w:rPr>
        <w:t xml:space="preserve">Visvesvaraya Technological University, </w:t>
      </w:r>
      <w:r w:rsidR="002D4D64" w:rsidRPr="001F3F29">
        <w:rPr>
          <w:rFonts w:ascii="Times New Roman" w:hAnsi="Times New Roman"/>
          <w:b/>
          <w:color w:val="002060"/>
          <w:sz w:val="16"/>
          <w:szCs w:val="20"/>
        </w:rPr>
        <w:t>Belagavi</w:t>
      </w:r>
      <w:r w:rsidRPr="001F3F29">
        <w:rPr>
          <w:rFonts w:ascii="Times New Roman" w:hAnsi="Times New Roman"/>
          <w:b/>
          <w:color w:val="002060"/>
          <w:sz w:val="16"/>
          <w:szCs w:val="20"/>
        </w:rPr>
        <w:t>)</w:t>
      </w:r>
    </w:p>
    <w:p w14:paraId="549A36B1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"JnanaGangotri" Campus, No.873/2, Ballari-Hospet Road, Allipur,</w:t>
      </w:r>
    </w:p>
    <w:p w14:paraId="3B3113DF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Ballar1-583 104 (Karnataka) (India)</w:t>
      </w:r>
    </w:p>
    <w:p w14:paraId="64D4173E" w14:textId="77777777" w:rsidR="00DF04DB" w:rsidRPr="00C669F1" w:rsidRDefault="00DF04DB" w:rsidP="00C669F1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Ph: 08392 – 237100 / 237190, Fax: 08392 – 237197</w:t>
      </w:r>
    </w:p>
    <w:p w14:paraId="378C9F6F" w14:textId="77777777" w:rsidR="00DF04DB" w:rsidRPr="001F3F29" w:rsidRDefault="00DF04DB" w:rsidP="00DF04DB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28CD2D1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4"/>
        </w:rPr>
      </w:pPr>
    </w:p>
    <w:p w14:paraId="62483F18" w14:textId="77777777" w:rsidR="00DF04DB" w:rsidRPr="00B71651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sz w:val="30"/>
          <w:szCs w:val="16"/>
        </w:rPr>
      </w:pPr>
      <w:r w:rsidRPr="00B71651">
        <w:rPr>
          <w:rFonts w:ascii="Times New Roman" w:hAnsi="Times New Roman"/>
          <w:b/>
          <w:sz w:val="30"/>
          <w:szCs w:val="16"/>
        </w:rPr>
        <w:t>DEPARTMENT OF COMPUTER SCIENCE &amp; ENGINEERING</w:t>
      </w:r>
    </w:p>
    <w:p w14:paraId="08A97734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684EC68D" w14:textId="77777777" w:rsidR="00DF04DB" w:rsidRPr="001F3F29" w:rsidRDefault="00202903" w:rsidP="00DF04DB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 </w:t>
      </w:r>
      <w:r w:rsidR="001778A2">
        <w:rPr>
          <w:rFonts w:ascii="Times New Roman" w:hAnsi="Times New Roman"/>
          <w:b/>
          <w:sz w:val="28"/>
        </w:rPr>
        <w:t>Mini-</w:t>
      </w:r>
      <w:r>
        <w:rPr>
          <w:rFonts w:ascii="Times New Roman" w:hAnsi="Times New Roman"/>
          <w:b/>
          <w:sz w:val="28"/>
        </w:rPr>
        <w:t xml:space="preserve">Project </w:t>
      </w:r>
      <w:r w:rsidR="00DF04DB" w:rsidRPr="001F3F29">
        <w:rPr>
          <w:rFonts w:ascii="Times New Roman" w:hAnsi="Times New Roman"/>
          <w:b/>
          <w:sz w:val="28"/>
        </w:rPr>
        <w:t xml:space="preserve">Report </w:t>
      </w:r>
    </w:p>
    <w:p w14:paraId="3124060F" w14:textId="77777777" w:rsidR="00DF04DB" w:rsidRPr="001F3F29" w:rsidRDefault="00DF04DB" w:rsidP="00DF04D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F3F29">
        <w:rPr>
          <w:rFonts w:ascii="Times New Roman" w:hAnsi="Times New Roman"/>
          <w:b/>
          <w:sz w:val="28"/>
        </w:rPr>
        <w:t>On</w:t>
      </w:r>
    </w:p>
    <w:p w14:paraId="4E094A6F" w14:textId="77EA19B6" w:rsidR="00F563D5" w:rsidRDefault="003168A2" w:rsidP="00F563D5">
      <w:pPr>
        <w:spacing w:line="360" w:lineRule="auto"/>
        <w:jc w:val="center"/>
        <w:rPr>
          <w:rFonts w:ascii="Times New Roman" w:hAnsi="Times New Roman"/>
          <w:b/>
          <w:color w:val="FF0000"/>
          <w:szCs w:val="28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>“</w:t>
      </w:r>
      <w:r w:rsidR="005123FE">
        <w:rPr>
          <w:rFonts w:ascii="Times New Roman" w:hAnsi="Times New Roman"/>
          <w:color w:val="FF0000"/>
          <w:sz w:val="36"/>
        </w:rPr>
        <w:t>AEROPLANE CRASH</w:t>
      </w:r>
      <w:r w:rsidR="00DA294A">
        <w:rPr>
          <w:rFonts w:ascii="Times New Roman" w:hAnsi="Times New Roman"/>
          <w:b/>
          <w:color w:val="FF0000"/>
          <w:sz w:val="36"/>
          <w:szCs w:val="36"/>
        </w:rPr>
        <w:t>”</w:t>
      </w:r>
    </w:p>
    <w:p w14:paraId="55796E1F" w14:textId="77777777" w:rsidR="00BF11E0" w:rsidRDefault="00BF11E0" w:rsidP="00BF11E0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 report submitted in partial fulfilment of the requirements for the</w:t>
      </w:r>
    </w:p>
    <w:p w14:paraId="2E828762" w14:textId="77777777" w:rsidR="00BF11E0" w:rsidRPr="00BF11E0" w:rsidRDefault="00BF11E0" w:rsidP="00BF11E0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MINI PROJECT OF </w:t>
      </w:r>
      <w:r w:rsidR="00545662">
        <w:rPr>
          <w:rFonts w:ascii="Times New Roman" w:eastAsia="Times New Roman" w:hAnsi="Times New Roman"/>
          <w:b/>
          <w:sz w:val="24"/>
          <w:szCs w:val="24"/>
        </w:rPr>
        <w:t>COMPUTER GRAPHICS LABORATORY (18CSL67</w:t>
      </w:r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6090988F" w14:textId="77777777" w:rsidR="00DF04DB" w:rsidRPr="00C25D5F" w:rsidRDefault="00DF04DB" w:rsidP="00F563D5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32"/>
          <w:szCs w:val="38"/>
          <w:u w:val="single"/>
        </w:rPr>
      </w:pPr>
      <w:r w:rsidRPr="00C25D5F">
        <w:rPr>
          <w:rFonts w:ascii="Times New Roman" w:hAnsi="Times New Roman"/>
          <w:b/>
          <w:bCs/>
          <w:sz w:val="32"/>
          <w:szCs w:val="32"/>
          <w:u w:val="single"/>
        </w:rPr>
        <w:t>Submitted By</w:t>
      </w:r>
    </w:p>
    <w:p w14:paraId="26399D9D" w14:textId="61CDB8A7" w:rsidR="00B71651" w:rsidRDefault="005123FE" w:rsidP="00275332">
      <w:pPr>
        <w:spacing w:line="240" w:lineRule="auto"/>
        <w:jc w:val="center"/>
        <w:rPr>
          <w:rFonts w:ascii="Times New Roman" w:hAnsi="Times New Roman"/>
          <w:b/>
          <w:color w:val="006600"/>
          <w:sz w:val="28"/>
          <w:szCs w:val="28"/>
        </w:rPr>
      </w:pPr>
      <w:r>
        <w:rPr>
          <w:rFonts w:ascii="Times New Roman" w:hAnsi="Times New Roman"/>
          <w:b/>
          <w:color w:val="006600"/>
          <w:sz w:val="28"/>
          <w:szCs w:val="28"/>
        </w:rPr>
        <w:t>POLEPALLI VISHNU SAI</w:t>
      </w:r>
      <w:r w:rsidR="007A2A6D">
        <w:rPr>
          <w:rFonts w:ascii="Times New Roman" w:hAnsi="Times New Roman"/>
          <w:b/>
          <w:color w:val="006600"/>
          <w:sz w:val="28"/>
          <w:szCs w:val="28"/>
        </w:rPr>
        <w:t xml:space="preserve">          </w:t>
      </w:r>
      <w:r w:rsidR="008209C7">
        <w:rPr>
          <w:rFonts w:ascii="Times New Roman" w:hAnsi="Times New Roman"/>
          <w:b/>
          <w:color w:val="006600"/>
          <w:sz w:val="28"/>
          <w:szCs w:val="28"/>
        </w:rPr>
        <w:t xml:space="preserve">       </w:t>
      </w:r>
      <w:r w:rsidR="000371DA">
        <w:rPr>
          <w:rFonts w:ascii="Times New Roman" w:hAnsi="Times New Roman"/>
          <w:b/>
          <w:color w:val="006600"/>
          <w:sz w:val="28"/>
          <w:szCs w:val="28"/>
        </w:rPr>
        <w:t>U</w:t>
      </w:r>
      <w:r w:rsidR="00DF04DB" w:rsidRPr="006766AC">
        <w:rPr>
          <w:rFonts w:ascii="Times New Roman" w:hAnsi="Times New Roman"/>
          <w:b/>
          <w:color w:val="006600"/>
          <w:sz w:val="28"/>
          <w:szCs w:val="28"/>
        </w:rPr>
        <w:t>SN: 3BR</w:t>
      </w:r>
      <w:r w:rsidR="00914CBA">
        <w:rPr>
          <w:rFonts w:ascii="Times New Roman" w:hAnsi="Times New Roman"/>
          <w:b/>
          <w:color w:val="006600"/>
          <w:sz w:val="28"/>
          <w:szCs w:val="28"/>
        </w:rPr>
        <w:t>20</w:t>
      </w:r>
      <w:r w:rsidR="00395B79">
        <w:rPr>
          <w:rFonts w:ascii="Times New Roman" w:hAnsi="Times New Roman"/>
          <w:b/>
          <w:color w:val="006600"/>
          <w:sz w:val="28"/>
          <w:szCs w:val="28"/>
        </w:rPr>
        <w:t>C</w:t>
      </w:r>
      <w:r w:rsidR="000371DA">
        <w:rPr>
          <w:rFonts w:ascii="Times New Roman" w:hAnsi="Times New Roman"/>
          <w:b/>
          <w:color w:val="006600"/>
          <w:sz w:val="28"/>
          <w:szCs w:val="28"/>
        </w:rPr>
        <w:t>S</w:t>
      </w:r>
      <w:r>
        <w:rPr>
          <w:rFonts w:ascii="Times New Roman" w:hAnsi="Times New Roman"/>
          <w:b/>
          <w:color w:val="006600"/>
          <w:sz w:val="28"/>
          <w:szCs w:val="28"/>
        </w:rPr>
        <w:t>126</w:t>
      </w:r>
    </w:p>
    <w:p w14:paraId="0B604696" w14:textId="77777777" w:rsidR="008209C7" w:rsidRDefault="008209C7" w:rsidP="00275332">
      <w:pPr>
        <w:spacing w:line="240" w:lineRule="auto"/>
        <w:jc w:val="center"/>
        <w:rPr>
          <w:rFonts w:ascii="Times New Roman" w:hAnsi="Times New Roman"/>
          <w:b/>
          <w:color w:val="006600"/>
          <w:sz w:val="28"/>
          <w:szCs w:val="28"/>
        </w:rPr>
      </w:pPr>
    </w:p>
    <w:p w14:paraId="0780A4F7" w14:textId="77777777" w:rsidR="00590DA8" w:rsidRDefault="00590DA8" w:rsidP="000D453E">
      <w:pPr>
        <w:tabs>
          <w:tab w:val="left" w:pos="1467"/>
          <w:tab w:val="center" w:pos="4334"/>
        </w:tabs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Under the Guidance of</w:t>
      </w:r>
    </w:p>
    <w:p w14:paraId="6D453B3E" w14:textId="77777777" w:rsidR="00EF7FCA" w:rsidRPr="00590DA8" w:rsidRDefault="00545662" w:rsidP="00EF7FCA">
      <w:pPr>
        <w:spacing w:after="0" w:line="360" w:lineRule="auto"/>
        <w:rPr>
          <w:rFonts w:ascii="Times New Roman" w:eastAsia="Times New Roman" w:hAnsi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 </w:t>
      </w:r>
      <w:r w:rsidR="00EF7FCA"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                                  </w:t>
      </w: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</w:t>
      </w:r>
      <w:r w:rsidR="00EF7FCA"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Mr. Dadapeer </w:t>
      </w:r>
      <w:r w:rsidR="00EF7FCA" w:rsidRPr="008209C7">
        <w:rPr>
          <w:rFonts w:ascii="Times New Roman" w:eastAsia="Times New Roman" w:hAnsi="Times New Roman"/>
          <w:b/>
          <w:color w:val="1F497D"/>
          <w:sz w:val="18"/>
        </w:rPr>
        <w:t>Asst. Prof</w:t>
      </w:r>
      <w:r w:rsidR="00EF7FCA" w:rsidRPr="008209C7">
        <w:rPr>
          <w:rFonts w:ascii="Times New Roman" w:eastAsia="Times New Roman" w:hAnsi="Times New Roman"/>
          <w:b/>
          <w:color w:val="1F497D"/>
          <w:sz w:val="20"/>
          <w:szCs w:val="24"/>
        </w:rPr>
        <w:t>.</w:t>
      </w:r>
    </w:p>
    <w:p w14:paraId="13FEBD7A" w14:textId="77777777" w:rsidR="00EF30F1" w:rsidRPr="00590DA8" w:rsidRDefault="00EF7FCA" w:rsidP="00EF7FCA">
      <w:pPr>
        <w:spacing w:after="0" w:line="360" w:lineRule="auto"/>
        <w:jc w:val="center"/>
        <w:rPr>
          <w:rFonts w:ascii="Times New Roman" w:eastAsia="Times New Roman" w:hAnsi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   </w:t>
      </w:r>
      <w:r w:rsidR="00545662"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 </w:t>
      </w:r>
      <w:r w:rsidR="00CC5CF2">
        <w:rPr>
          <w:rFonts w:ascii="Times New Roman" w:eastAsia="Times New Roman" w:hAnsi="Times New Roman"/>
          <w:b/>
          <w:color w:val="1F497D"/>
          <w:sz w:val="32"/>
          <w:szCs w:val="32"/>
        </w:rPr>
        <w:t>Mr</w:t>
      </w:r>
      <w:r>
        <w:rPr>
          <w:rFonts w:ascii="Times New Roman" w:eastAsia="Times New Roman" w:hAnsi="Times New Roman"/>
          <w:b/>
          <w:color w:val="1F497D"/>
          <w:sz w:val="32"/>
          <w:szCs w:val="32"/>
        </w:rPr>
        <w:t>s. Lakshmi Sharma</w:t>
      </w:r>
      <w:r w:rsidR="00CC5CF2"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</w:t>
      </w:r>
      <w:r w:rsidR="00590DA8" w:rsidRPr="008209C7">
        <w:rPr>
          <w:rFonts w:ascii="Times New Roman" w:eastAsia="Times New Roman" w:hAnsi="Times New Roman"/>
          <w:b/>
          <w:color w:val="1F497D"/>
          <w:sz w:val="18"/>
        </w:rPr>
        <w:t>Asst. Prof</w:t>
      </w:r>
      <w:r w:rsidR="00590DA8" w:rsidRPr="008209C7">
        <w:rPr>
          <w:rFonts w:ascii="Times New Roman" w:eastAsia="Times New Roman" w:hAnsi="Times New Roman"/>
          <w:b/>
          <w:color w:val="1F497D"/>
          <w:sz w:val="20"/>
          <w:szCs w:val="24"/>
        </w:rPr>
        <w:t>.</w:t>
      </w:r>
    </w:p>
    <w:p w14:paraId="2EB79FDA" w14:textId="77777777" w:rsidR="00B71651" w:rsidRDefault="00DF04DB" w:rsidP="009364D1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34"/>
        </w:rPr>
      </w:pPr>
      <w:r w:rsidRPr="002F3784">
        <w:rPr>
          <w:rFonts w:ascii="Times New Roman" w:hAnsi="Times New Roman"/>
          <w:b/>
          <w:color w:val="FF0000"/>
          <w:sz w:val="24"/>
          <w:szCs w:val="34"/>
        </w:rPr>
        <w:t>Dept</w:t>
      </w:r>
      <w:r w:rsidR="00B71651" w:rsidRPr="002F3784">
        <w:rPr>
          <w:rFonts w:ascii="Times New Roman" w:hAnsi="Times New Roman"/>
          <w:b/>
          <w:color w:val="FF0000"/>
          <w:sz w:val="24"/>
          <w:szCs w:val="34"/>
        </w:rPr>
        <w:t>.</w:t>
      </w:r>
      <w:r w:rsidRPr="002F3784">
        <w:rPr>
          <w:rFonts w:ascii="Times New Roman" w:hAnsi="Times New Roman"/>
          <w:b/>
          <w:color w:val="FF0000"/>
          <w:sz w:val="24"/>
          <w:szCs w:val="34"/>
        </w:rPr>
        <w:t xml:space="preserve"> of CS</w:t>
      </w:r>
      <w:r w:rsidR="002F3784" w:rsidRPr="002F3784">
        <w:rPr>
          <w:rFonts w:ascii="Times New Roman" w:hAnsi="Times New Roman"/>
          <w:b/>
          <w:color w:val="FF0000"/>
          <w:sz w:val="24"/>
          <w:szCs w:val="34"/>
        </w:rPr>
        <w:t>E</w:t>
      </w:r>
    </w:p>
    <w:p w14:paraId="557C4051" w14:textId="77777777" w:rsidR="00D66EDE" w:rsidRDefault="00D66EDE" w:rsidP="009364D1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34"/>
        </w:rPr>
      </w:pPr>
    </w:p>
    <w:p w14:paraId="1ABC4044" w14:textId="77777777" w:rsidR="00B71651" w:rsidRPr="00B71651" w:rsidRDefault="00B71651" w:rsidP="009364D1">
      <w:pPr>
        <w:spacing w:after="0" w:line="360" w:lineRule="auto"/>
        <w:jc w:val="center"/>
        <w:rPr>
          <w:rFonts w:ascii="Times New Roman" w:hAnsi="Times New Roman"/>
          <w:b/>
          <w:color w:val="1F497D"/>
          <w:sz w:val="14"/>
          <w:szCs w:val="24"/>
        </w:rPr>
      </w:pPr>
    </w:p>
    <w:p w14:paraId="42FA2634" w14:textId="77777777" w:rsidR="00DF04DB" w:rsidRPr="001F3F29" w:rsidRDefault="00EF30F1" w:rsidP="00DF04DB">
      <w:pPr>
        <w:pStyle w:val="NoSpacing"/>
        <w:ind w:righ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5680" behindDoc="0" locked="0" layoutInCell="1" allowOverlap="1" wp14:anchorId="7C9D4433" wp14:editId="384E586E">
            <wp:simplePos x="0" y="0"/>
            <wp:positionH relativeFrom="column">
              <wp:posOffset>2390775</wp:posOffset>
            </wp:positionH>
            <wp:positionV relativeFrom="paragraph">
              <wp:posOffset>7620</wp:posOffset>
            </wp:positionV>
            <wp:extent cx="1055370" cy="948690"/>
            <wp:effectExtent l="0" t="0" r="0" b="0"/>
            <wp:wrapNone/>
            <wp:docPr id="12" name="Picture 1" descr="G:\Users\SanDesh\Desktop\vt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SanDesh\Desktop\vtu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9866E5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1EB0160B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644A55F9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2D11138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798E4A10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62BC34E8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6946941A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53AC91E5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E65DFFA" w14:textId="77777777" w:rsidR="00DF04DB" w:rsidRPr="001F3F29" w:rsidRDefault="00DF04DB" w:rsidP="00DF04DB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454E2EDF" w14:textId="77777777" w:rsidR="00DF04DB" w:rsidRPr="001F3F29" w:rsidRDefault="00000000" w:rsidP="009364D1">
      <w:pPr>
        <w:spacing w:after="0"/>
        <w:jc w:val="center"/>
        <w:outlineLvl w:val="3"/>
        <w:rPr>
          <w:rFonts w:ascii="Times New Roman" w:hAnsi="Times New Roman"/>
          <w:color w:val="0000CC"/>
          <w:sz w:val="48"/>
          <w:szCs w:val="28"/>
        </w:rPr>
      </w:pPr>
      <w:hyperlink r:id="rId11" w:history="1">
        <w:r w:rsidR="00DF04DB" w:rsidRPr="001F3F29">
          <w:rPr>
            <w:rFonts w:ascii="Times New Roman" w:hAnsi="Times New Roman"/>
            <w:b/>
            <w:bCs/>
            <w:color w:val="0000CC"/>
            <w:sz w:val="48"/>
            <w:szCs w:val="28"/>
          </w:rPr>
          <w:t>Visvesvaraya Technological University</w:t>
        </w:r>
      </w:hyperlink>
    </w:p>
    <w:p w14:paraId="6368EB90" w14:textId="77777777" w:rsidR="00275332" w:rsidRPr="00D16AB4" w:rsidRDefault="00DF04DB" w:rsidP="00D16AB4">
      <w:pPr>
        <w:jc w:val="center"/>
        <w:outlineLvl w:val="3"/>
        <w:rPr>
          <w:rFonts w:ascii="Times New Roman" w:hAnsi="Times New Roman"/>
          <w:b/>
          <w:sz w:val="28"/>
          <w:szCs w:val="28"/>
        </w:rPr>
      </w:pPr>
      <w:r w:rsidRPr="001F3F29">
        <w:rPr>
          <w:rFonts w:ascii="Times New Roman" w:hAnsi="Times New Roman"/>
          <w:b/>
          <w:sz w:val="28"/>
          <w:szCs w:val="28"/>
        </w:rPr>
        <w:t>Belagavi, Karnataka</w:t>
      </w:r>
      <w:r w:rsidR="003F14C3">
        <w:rPr>
          <w:rFonts w:ascii="Times New Roman" w:hAnsi="Times New Roman"/>
          <w:b/>
          <w:sz w:val="28"/>
          <w:szCs w:val="28"/>
        </w:rPr>
        <w:t xml:space="preserve"> </w:t>
      </w:r>
      <w:r w:rsidR="00E90F9C">
        <w:rPr>
          <w:rFonts w:ascii="Times New Roman" w:hAnsi="Times New Roman"/>
          <w:b/>
          <w:sz w:val="28"/>
          <w:szCs w:val="28"/>
        </w:rPr>
        <w:t>20</w:t>
      </w:r>
      <w:r w:rsidR="00914CBA">
        <w:rPr>
          <w:rFonts w:ascii="Times New Roman" w:hAnsi="Times New Roman"/>
          <w:b/>
          <w:sz w:val="28"/>
          <w:szCs w:val="28"/>
        </w:rPr>
        <w:t>22</w:t>
      </w:r>
      <w:r w:rsidR="00E90F9C">
        <w:rPr>
          <w:rFonts w:ascii="Times New Roman" w:hAnsi="Times New Roman"/>
          <w:b/>
          <w:sz w:val="28"/>
          <w:szCs w:val="28"/>
        </w:rPr>
        <w:t>-202</w:t>
      </w:r>
      <w:r w:rsidR="00914CBA">
        <w:rPr>
          <w:rFonts w:ascii="Times New Roman" w:hAnsi="Times New Roman"/>
          <w:b/>
          <w:sz w:val="28"/>
          <w:szCs w:val="28"/>
        </w:rPr>
        <w:t>3</w:t>
      </w:r>
    </w:p>
    <w:p w14:paraId="4B21E940" w14:textId="77777777" w:rsidR="008209C7" w:rsidRDefault="008209C7" w:rsidP="008209C7">
      <w:pPr>
        <w:pStyle w:val="NoSpacing"/>
        <w:ind w:right="-72"/>
        <w:jc w:val="center"/>
        <w:rPr>
          <w:rFonts w:ascii="Times New Roman" w:hAnsi="Times New Roman"/>
          <w:b/>
          <w:sz w:val="20"/>
          <w:szCs w:val="20"/>
        </w:rPr>
      </w:pPr>
    </w:p>
    <w:p w14:paraId="6EFE1257" w14:textId="77777777" w:rsidR="00DF04DB" w:rsidRPr="0071686C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sz w:val="20"/>
          <w:szCs w:val="20"/>
        </w:rPr>
      </w:pPr>
      <w:r w:rsidRPr="0071686C">
        <w:rPr>
          <w:rFonts w:ascii="Times New Roman" w:hAnsi="Times New Roman"/>
          <w:b/>
          <w:sz w:val="20"/>
          <w:szCs w:val="20"/>
        </w:rPr>
        <w:lastRenderedPageBreak/>
        <w:t xml:space="preserve">BASAVARAJESWARI GROUP OF INSTITUTIONS </w:t>
      </w:r>
    </w:p>
    <w:p w14:paraId="2412887F" w14:textId="77777777" w:rsidR="00DF04DB" w:rsidRPr="001F3F29" w:rsidRDefault="00DF04DB" w:rsidP="008209C7">
      <w:pPr>
        <w:ind w:right="-72"/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760B3165" w14:textId="77777777" w:rsidR="00DF04DB" w:rsidRPr="00A06F4B" w:rsidRDefault="00A8036B" w:rsidP="008209C7">
      <w:pPr>
        <w:pStyle w:val="NoSpacing"/>
        <w:ind w:right="-72"/>
        <w:jc w:val="center"/>
        <w:rPr>
          <w:rFonts w:ascii="Times New Roman" w:hAnsi="Times New Roman"/>
          <w:b/>
          <w:color w:val="FF0000"/>
          <w:sz w:val="30"/>
          <w:szCs w:val="20"/>
        </w:rPr>
      </w:pPr>
      <w:r w:rsidRPr="00A06F4B">
        <w:rPr>
          <w:rFonts w:ascii="Times New Roman" w:hAnsi="Times New Roman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52608" behindDoc="1" locked="0" layoutInCell="1" allowOverlap="1" wp14:anchorId="30A35033" wp14:editId="04487F03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4DB" w:rsidRPr="00A06F4B">
        <w:rPr>
          <w:rFonts w:ascii="Times New Roman" w:hAnsi="Times New Roman"/>
          <w:b/>
          <w:color w:val="FF0000"/>
          <w:sz w:val="30"/>
          <w:szCs w:val="20"/>
        </w:rPr>
        <w:t>BALLARI INSTITUTE OF TECHNOLOGY &amp; MANAGEMENT</w:t>
      </w:r>
    </w:p>
    <w:p w14:paraId="2672F7EA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color w:val="002060"/>
          <w:szCs w:val="26"/>
        </w:rPr>
      </w:pPr>
      <w:r w:rsidRPr="00281FA7">
        <w:rPr>
          <w:rFonts w:ascii="Times New Roman" w:hAnsi="Times New Roman"/>
          <w:color w:val="002060"/>
          <w:szCs w:val="26"/>
        </w:rPr>
        <w:t>NACC Accredited Institution*</w:t>
      </w:r>
    </w:p>
    <w:p w14:paraId="239D882D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Cs w:val="26"/>
        </w:rPr>
      </w:pPr>
      <w:r w:rsidRPr="00281FA7">
        <w:rPr>
          <w:rFonts w:ascii="Times New Roman" w:hAnsi="Times New Roman"/>
          <w:b/>
          <w:color w:val="002060"/>
          <w:szCs w:val="26"/>
        </w:rPr>
        <w:t>(Recognized by Govt. of Karnataka, approved by AICTE, New Delhi &amp; Affiliated to</w:t>
      </w:r>
    </w:p>
    <w:p w14:paraId="6D7DFAB7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Cs w:val="26"/>
        </w:rPr>
      </w:pPr>
      <w:r w:rsidRPr="00281FA7">
        <w:rPr>
          <w:rFonts w:ascii="Times New Roman" w:hAnsi="Times New Roman"/>
          <w:b/>
          <w:color w:val="002060"/>
          <w:szCs w:val="26"/>
        </w:rPr>
        <w:t>Visvesvaraya Technological University, Bel</w:t>
      </w:r>
      <w:r w:rsidR="00FD239F">
        <w:rPr>
          <w:rFonts w:ascii="Times New Roman" w:hAnsi="Times New Roman"/>
          <w:b/>
          <w:color w:val="002060"/>
          <w:szCs w:val="26"/>
        </w:rPr>
        <w:t>a</w:t>
      </w:r>
      <w:r w:rsidRPr="00281FA7">
        <w:rPr>
          <w:rFonts w:ascii="Times New Roman" w:hAnsi="Times New Roman"/>
          <w:b/>
          <w:color w:val="002060"/>
          <w:szCs w:val="26"/>
        </w:rPr>
        <w:t>gavi)</w:t>
      </w:r>
    </w:p>
    <w:p w14:paraId="15082C8E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"JnanaGangotri" Campus, No.873/2, Ballari-Hospet Road, Allipur,</w:t>
      </w:r>
    </w:p>
    <w:p w14:paraId="75A1F09D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Ballar1-583 104 (Karnataka) (India)</w:t>
      </w:r>
    </w:p>
    <w:p w14:paraId="6098BD9B" w14:textId="77777777" w:rsidR="00DF04DB" w:rsidRPr="00281FA7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Ph: 08392 – 237100 / 237190, Fax: 08392 – 237197</w:t>
      </w:r>
    </w:p>
    <w:p w14:paraId="5EAEC5D6" w14:textId="77777777" w:rsidR="00DF04DB" w:rsidRPr="001F3F29" w:rsidRDefault="000371DA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0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anchor distT="0" distB="0" distL="114300" distR="114300" simplePos="0" relativeHeight="251661824" behindDoc="0" locked="0" layoutInCell="1" allowOverlap="1" wp14:anchorId="6C3D3854" wp14:editId="03A6EF19">
            <wp:simplePos x="0" y="0"/>
            <wp:positionH relativeFrom="column">
              <wp:posOffset>33020</wp:posOffset>
            </wp:positionH>
            <wp:positionV relativeFrom="paragraph">
              <wp:posOffset>106680</wp:posOffset>
            </wp:positionV>
            <wp:extent cx="887730" cy="513080"/>
            <wp:effectExtent l="0" t="0" r="0" b="0"/>
            <wp:wrapNone/>
            <wp:docPr id="9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FA7">
        <w:rPr>
          <w:rFonts w:ascii="Times New Roman" w:hAnsi="Times New Roman"/>
          <w:b/>
          <w:noProof/>
          <w:color w:val="002060"/>
          <w:sz w:val="20"/>
          <w:szCs w:val="24"/>
        </w:rPr>
        <w:drawing>
          <wp:anchor distT="0" distB="0" distL="114300" distR="114300" simplePos="0" relativeHeight="251663872" behindDoc="0" locked="0" layoutInCell="1" allowOverlap="1" wp14:anchorId="362F39DF" wp14:editId="4CCBE4CC">
            <wp:simplePos x="0" y="0"/>
            <wp:positionH relativeFrom="column">
              <wp:posOffset>2190750</wp:posOffset>
            </wp:positionH>
            <wp:positionV relativeFrom="paragraph">
              <wp:posOffset>102870</wp:posOffset>
            </wp:positionV>
            <wp:extent cx="755650" cy="571500"/>
            <wp:effectExtent l="0" t="0" r="0" b="0"/>
            <wp:wrapNone/>
            <wp:docPr id="1" name="Picture 1" descr="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FA7">
        <w:rPr>
          <w:rFonts w:ascii="Times New Roman" w:eastAsia="Times New Roman" w:hAnsi="Times New Roman"/>
          <w:b/>
          <w:noProof/>
          <w:sz w:val="30"/>
          <w:szCs w:val="34"/>
        </w:rPr>
        <w:drawing>
          <wp:anchor distT="0" distB="0" distL="114300" distR="114300" simplePos="0" relativeHeight="251651584" behindDoc="0" locked="0" layoutInCell="1" allowOverlap="1" wp14:anchorId="45153635" wp14:editId="59CD6FC3">
            <wp:simplePos x="0" y="0"/>
            <wp:positionH relativeFrom="column">
              <wp:posOffset>4781550</wp:posOffset>
            </wp:positionH>
            <wp:positionV relativeFrom="paragraph">
              <wp:posOffset>130810</wp:posOffset>
            </wp:positionV>
            <wp:extent cx="647700" cy="546735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E89D79" w14:textId="77777777" w:rsidR="00DF04DB" w:rsidRPr="001F3F29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0"/>
        </w:rPr>
      </w:pPr>
    </w:p>
    <w:p w14:paraId="03EE1908" w14:textId="77777777" w:rsidR="00DF04DB" w:rsidRPr="001F3F29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2060"/>
          <w:sz w:val="20"/>
        </w:rPr>
      </w:pPr>
    </w:p>
    <w:p w14:paraId="6042F4F0" w14:textId="77777777" w:rsidR="00DF04DB" w:rsidRPr="001F3F29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color w:val="0000CC"/>
          <w:sz w:val="12"/>
        </w:rPr>
      </w:pPr>
    </w:p>
    <w:p w14:paraId="03BB7B66" w14:textId="77777777" w:rsidR="00281FA7" w:rsidRDefault="00281FA7" w:rsidP="008209C7">
      <w:pPr>
        <w:pStyle w:val="NoSpacing"/>
        <w:ind w:right="-72"/>
        <w:jc w:val="center"/>
        <w:rPr>
          <w:rFonts w:ascii="Times New Roman" w:hAnsi="Times New Roman"/>
          <w:b/>
          <w:sz w:val="30"/>
          <w:szCs w:val="16"/>
        </w:rPr>
      </w:pPr>
    </w:p>
    <w:p w14:paraId="4A79B439" w14:textId="77777777" w:rsidR="000D1602" w:rsidRDefault="000D1602" w:rsidP="008209C7">
      <w:pPr>
        <w:pStyle w:val="NoSpacing"/>
        <w:ind w:right="-72"/>
        <w:jc w:val="center"/>
        <w:rPr>
          <w:rFonts w:ascii="Times New Roman" w:hAnsi="Times New Roman"/>
          <w:b/>
          <w:sz w:val="30"/>
          <w:szCs w:val="16"/>
        </w:rPr>
      </w:pPr>
    </w:p>
    <w:p w14:paraId="3A03C314" w14:textId="77777777" w:rsidR="00DF04DB" w:rsidRPr="00D16AB4" w:rsidRDefault="00DF04DB" w:rsidP="008209C7">
      <w:pPr>
        <w:pStyle w:val="NoSpacing"/>
        <w:ind w:right="-72"/>
        <w:jc w:val="center"/>
        <w:rPr>
          <w:rFonts w:ascii="Times New Roman" w:hAnsi="Times New Roman"/>
          <w:b/>
          <w:sz w:val="26"/>
          <w:szCs w:val="16"/>
        </w:rPr>
      </w:pPr>
      <w:r w:rsidRPr="00141A8F">
        <w:rPr>
          <w:rFonts w:ascii="Times New Roman" w:hAnsi="Times New Roman"/>
          <w:b/>
          <w:sz w:val="30"/>
          <w:szCs w:val="16"/>
        </w:rPr>
        <w:t>DEPARTMENT OF COMPUTER SCIENCE &amp; ENGINEERING</w:t>
      </w:r>
    </w:p>
    <w:p w14:paraId="3D5F9DF9" w14:textId="77777777" w:rsidR="000B6F5B" w:rsidRPr="000B6F5B" w:rsidRDefault="000B6F5B" w:rsidP="008209C7">
      <w:pPr>
        <w:ind w:right="-72"/>
        <w:jc w:val="center"/>
        <w:rPr>
          <w:rFonts w:ascii="Times New Roman" w:hAnsi="Times New Roman"/>
          <w:b/>
          <w:sz w:val="14"/>
          <w:szCs w:val="6"/>
        </w:rPr>
      </w:pPr>
    </w:p>
    <w:p w14:paraId="183C2CC8" w14:textId="77777777" w:rsidR="00DF04DB" w:rsidRPr="00D16AB4" w:rsidRDefault="00DF04DB" w:rsidP="008209C7">
      <w:pPr>
        <w:ind w:right="-72"/>
        <w:jc w:val="center"/>
        <w:rPr>
          <w:rFonts w:ascii="Times New Roman" w:hAnsi="Times New Roman"/>
          <w:b/>
          <w:color w:val="E36C0A" w:themeColor="accent6" w:themeShade="BF"/>
          <w:sz w:val="46"/>
          <w:bdr w:val="single" w:sz="4" w:space="0" w:color="auto"/>
        </w:rPr>
      </w:pPr>
      <w:r w:rsidRPr="00396F50">
        <w:rPr>
          <w:rFonts w:ascii="Times New Roman" w:hAnsi="Times New Roman"/>
          <w:b/>
          <w:color w:val="E36C0A" w:themeColor="accent6" w:themeShade="BF"/>
          <w:sz w:val="46"/>
          <w:bdr w:val="single" w:sz="4" w:space="0" w:color="auto"/>
        </w:rPr>
        <w:t>CERTIFICATE</w:t>
      </w:r>
    </w:p>
    <w:p w14:paraId="578EA788" w14:textId="060DC208" w:rsidR="00BF11E0" w:rsidRPr="008209C7" w:rsidRDefault="00545662" w:rsidP="008209C7">
      <w:pPr>
        <w:spacing w:line="360" w:lineRule="auto"/>
        <w:ind w:right="-72"/>
        <w:jc w:val="both"/>
        <w:rPr>
          <w:rFonts w:ascii="Times New Roman" w:eastAsia="Times New Roman" w:hAnsi="Times New Roman"/>
          <w:b/>
          <w:color w:val="FF0000"/>
          <w:sz w:val="28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This is to certify that the </w:t>
      </w:r>
      <w:r w:rsidR="008209C7">
        <w:rPr>
          <w:rFonts w:ascii="Times New Roman" w:eastAsia="Times New Roman" w:hAnsi="Times New Roman"/>
          <w:sz w:val="32"/>
          <w:szCs w:val="32"/>
        </w:rPr>
        <w:t>MINI PROJECT</w:t>
      </w:r>
      <w:r>
        <w:rPr>
          <w:rFonts w:ascii="Times New Roman" w:eastAsia="Times New Roman" w:hAnsi="Times New Roman"/>
          <w:sz w:val="32"/>
          <w:szCs w:val="32"/>
        </w:rPr>
        <w:t xml:space="preserve"> of COMPUTER GRAPHICS LABORATORY</w:t>
      </w:r>
      <w:r w:rsidR="008209C7">
        <w:rPr>
          <w:rFonts w:ascii="Times New Roman" w:eastAsia="Times New Roman" w:hAnsi="Times New Roman"/>
          <w:sz w:val="32"/>
          <w:szCs w:val="32"/>
        </w:rPr>
        <w:t xml:space="preserve"> entitle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="008209C7" w:rsidRPr="008209C7">
        <w:rPr>
          <w:rFonts w:ascii="Times New Roman" w:hAnsi="Times New Roman"/>
          <w:b/>
          <w:color w:val="FF0000"/>
          <w:sz w:val="32"/>
          <w:szCs w:val="36"/>
        </w:rPr>
        <w:t>“</w:t>
      </w:r>
      <w:r w:rsidR="005123FE">
        <w:rPr>
          <w:rFonts w:ascii="Times New Roman" w:hAnsi="Times New Roman"/>
          <w:color w:val="FF0000"/>
          <w:sz w:val="32"/>
        </w:rPr>
        <w:t>AEROPLANE CRASH</w:t>
      </w:r>
      <w:r w:rsidR="008209C7" w:rsidRPr="008209C7">
        <w:rPr>
          <w:rFonts w:ascii="Times New Roman" w:hAnsi="Times New Roman"/>
          <w:b/>
          <w:color w:val="FF0000"/>
          <w:sz w:val="32"/>
          <w:szCs w:val="36"/>
        </w:rPr>
        <w:t xml:space="preserve">” </w:t>
      </w:r>
      <w:r w:rsidR="00BF11E0">
        <w:rPr>
          <w:rFonts w:ascii="Times New Roman" w:eastAsia="Times New Roman" w:hAnsi="Times New Roman"/>
          <w:sz w:val="32"/>
          <w:szCs w:val="32"/>
        </w:rPr>
        <w:t xml:space="preserve">has been successfully presented by </w:t>
      </w:r>
      <w:r w:rsidR="005123FE">
        <w:rPr>
          <w:rFonts w:ascii="Times New Roman" w:hAnsi="Times New Roman"/>
          <w:b/>
          <w:color w:val="FF0000"/>
          <w:sz w:val="32"/>
          <w:szCs w:val="28"/>
        </w:rPr>
        <w:t>POLEPALLI VISHNU SAI</w:t>
      </w:r>
      <w:r w:rsidR="00DB4CB2"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 </w:t>
      </w:r>
      <w:r w:rsidR="00BF11E0">
        <w:rPr>
          <w:rFonts w:ascii="Times New Roman" w:eastAsia="Times New Roman" w:hAnsi="Times New Roman"/>
          <w:sz w:val="32"/>
          <w:szCs w:val="32"/>
        </w:rPr>
        <w:t>bearing U</w:t>
      </w:r>
      <w:r w:rsidR="00275332">
        <w:rPr>
          <w:rFonts w:ascii="Times New Roman" w:eastAsia="Times New Roman" w:hAnsi="Times New Roman"/>
          <w:sz w:val="32"/>
          <w:szCs w:val="32"/>
        </w:rPr>
        <w:t>SN</w:t>
      </w:r>
      <w:r w:rsidR="00CC5CF2">
        <w:rPr>
          <w:rFonts w:ascii="Times New Roman" w:eastAsia="Times New Roman" w:hAnsi="Times New Roman"/>
          <w:sz w:val="32"/>
          <w:szCs w:val="32"/>
        </w:rPr>
        <w:t xml:space="preserve"> </w:t>
      </w:r>
      <w:r w:rsidR="00914CBA">
        <w:rPr>
          <w:rFonts w:ascii="Times New Roman" w:eastAsia="Times New Roman" w:hAnsi="Times New Roman"/>
          <w:b/>
          <w:color w:val="FF0000"/>
          <w:sz w:val="32"/>
          <w:szCs w:val="32"/>
        </w:rPr>
        <w:t>3BR20</w:t>
      </w:r>
      <w:r w:rsidR="00BF11E0">
        <w:rPr>
          <w:rFonts w:ascii="Times New Roman" w:eastAsia="Times New Roman" w:hAnsi="Times New Roman"/>
          <w:b/>
          <w:color w:val="FF0000"/>
          <w:sz w:val="32"/>
          <w:szCs w:val="32"/>
        </w:rPr>
        <w:t>CS</w:t>
      </w:r>
      <w:r w:rsidR="005123FE">
        <w:rPr>
          <w:rFonts w:ascii="Times New Roman" w:eastAsia="Times New Roman" w:hAnsi="Times New Roman"/>
          <w:b/>
          <w:color w:val="FF0000"/>
          <w:sz w:val="32"/>
          <w:szCs w:val="32"/>
        </w:rPr>
        <w:t>126</w:t>
      </w:r>
      <w:r w:rsidR="00D66EDE"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 </w:t>
      </w:r>
      <w:r w:rsidR="00D66EDE">
        <w:rPr>
          <w:rFonts w:ascii="Times New Roman" w:eastAsia="Times New Roman" w:hAnsi="Times New Roman"/>
          <w:sz w:val="32"/>
          <w:szCs w:val="32"/>
        </w:rPr>
        <w:t>a student</w:t>
      </w:r>
      <w:r w:rsidR="0032088B">
        <w:rPr>
          <w:rFonts w:ascii="Times New Roman" w:eastAsia="Times New Roman" w:hAnsi="Times New Roman"/>
          <w:sz w:val="32"/>
          <w:szCs w:val="32"/>
        </w:rPr>
        <w:t xml:space="preserve"> </w:t>
      </w:r>
      <w:r w:rsidR="00CC5CF2">
        <w:rPr>
          <w:rFonts w:ascii="Times New Roman" w:eastAsia="Times New Roman" w:hAnsi="Times New Roman"/>
          <w:sz w:val="32"/>
          <w:szCs w:val="32"/>
        </w:rPr>
        <w:t>of V</w:t>
      </w:r>
      <w:r>
        <w:rPr>
          <w:rFonts w:ascii="Times New Roman" w:eastAsia="Times New Roman" w:hAnsi="Times New Roman"/>
          <w:sz w:val="32"/>
          <w:szCs w:val="32"/>
        </w:rPr>
        <w:t>I</w:t>
      </w:r>
      <w:r w:rsidR="00BF11E0">
        <w:rPr>
          <w:rFonts w:ascii="Times New Roman" w:eastAsia="Times New Roman" w:hAnsi="Times New Roman"/>
          <w:sz w:val="32"/>
          <w:szCs w:val="32"/>
        </w:rPr>
        <w:t xml:space="preserve"> semester B.E for the partial fulfilment of the requirements for the award of </w:t>
      </w:r>
      <w:r w:rsidR="00BF11E0">
        <w:rPr>
          <w:rFonts w:ascii="Times New Roman" w:eastAsia="Times New Roman" w:hAnsi="Times New Roman"/>
          <w:b/>
          <w:color w:val="0070C0"/>
          <w:sz w:val="32"/>
          <w:szCs w:val="32"/>
        </w:rPr>
        <w:t xml:space="preserve">Bachelor Degree in Computer Science and Engineering </w:t>
      </w:r>
      <w:r w:rsidR="00BF11E0">
        <w:rPr>
          <w:rFonts w:ascii="Times New Roman" w:eastAsia="Times New Roman" w:hAnsi="Times New Roman"/>
          <w:sz w:val="32"/>
          <w:szCs w:val="32"/>
        </w:rPr>
        <w:t>of the VISVESVARAYA TECHNOLOGICAL UNIVERSITY,</w:t>
      </w:r>
      <w:r w:rsidR="008209C7">
        <w:rPr>
          <w:rFonts w:ascii="Times New Roman" w:eastAsia="Times New Roman" w:hAnsi="Times New Roman"/>
          <w:sz w:val="32"/>
          <w:szCs w:val="32"/>
        </w:rPr>
        <w:t xml:space="preserve"> </w:t>
      </w:r>
      <w:r w:rsidR="00BF11E0">
        <w:rPr>
          <w:rFonts w:ascii="Times New Roman" w:eastAsia="Times New Roman" w:hAnsi="Times New Roman"/>
          <w:sz w:val="32"/>
          <w:szCs w:val="32"/>
        </w:rPr>
        <w:t>BELGA</w:t>
      </w:r>
      <w:r w:rsidR="00914CBA">
        <w:rPr>
          <w:rFonts w:ascii="Times New Roman" w:eastAsia="Times New Roman" w:hAnsi="Times New Roman"/>
          <w:sz w:val="32"/>
          <w:szCs w:val="32"/>
        </w:rPr>
        <w:t>VI during the academic year 2022-2023</w:t>
      </w:r>
      <w:r w:rsidR="00BF11E0">
        <w:rPr>
          <w:rFonts w:ascii="Times New Roman" w:eastAsia="Times New Roman" w:hAnsi="Times New Roman"/>
          <w:sz w:val="32"/>
          <w:szCs w:val="32"/>
        </w:rPr>
        <w:t xml:space="preserve">. </w:t>
      </w:r>
    </w:p>
    <w:p w14:paraId="16BDF310" w14:textId="77777777" w:rsidR="00590DA8" w:rsidRDefault="00590DA8" w:rsidP="00820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7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Signature of guide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C57570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Signature of HOD</w:t>
      </w:r>
    </w:p>
    <w:p w14:paraId="10225A72" w14:textId="77777777" w:rsidR="00590DA8" w:rsidRDefault="00EF7FCA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 xml:space="preserve">Mr. Dadapeer                                                                 </w:t>
      </w:r>
      <w:r w:rsidR="00590DA8">
        <w:rPr>
          <w:rFonts w:ascii="Times New Roman" w:eastAsia="Times New Roman" w:hAnsi="Times New Roman"/>
          <w:b/>
          <w:color w:val="0000FF"/>
          <w:sz w:val="28"/>
          <w:szCs w:val="28"/>
        </w:rPr>
        <w:t>Dr. R.N. Kulkarni</w:t>
      </w:r>
    </w:p>
    <w:p w14:paraId="10F492A5" w14:textId="77777777" w:rsidR="00590DA8" w:rsidRDefault="00CC5CF2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>Mr</w:t>
      </w:r>
      <w:r w:rsidR="00EF7FCA">
        <w:rPr>
          <w:rFonts w:ascii="Times New Roman" w:eastAsia="Times New Roman" w:hAnsi="Times New Roman"/>
          <w:b/>
          <w:color w:val="0000FF"/>
          <w:sz w:val="28"/>
          <w:szCs w:val="28"/>
        </w:rPr>
        <w:t>s</w:t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 xml:space="preserve">. </w:t>
      </w:r>
      <w:r w:rsidR="00EF7FCA">
        <w:rPr>
          <w:rFonts w:ascii="Times New Roman" w:eastAsia="Times New Roman" w:hAnsi="Times New Roman"/>
          <w:b/>
          <w:color w:val="0000FF"/>
          <w:sz w:val="28"/>
          <w:szCs w:val="28"/>
        </w:rPr>
        <w:t>Lakshmi Sharma</w:t>
      </w:r>
    </w:p>
    <w:p w14:paraId="11AA8582" w14:textId="77777777" w:rsidR="008209C7" w:rsidRPr="008209C7" w:rsidRDefault="008209C7" w:rsidP="008209C7">
      <w:pPr>
        <w:ind w:right="-72"/>
        <w:rPr>
          <w:rFonts w:ascii="Times New Roman" w:eastAsia="Times New Roman" w:hAnsi="Times New Roman"/>
          <w:b/>
          <w:color w:val="0000FF"/>
          <w:sz w:val="10"/>
          <w:szCs w:val="28"/>
          <w:u w:val="single"/>
        </w:rPr>
      </w:pPr>
    </w:p>
    <w:p w14:paraId="55D07D3B" w14:textId="77777777" w:rsidR="00590DA8" w:rsidRDefault="00590DA8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>External viva</w:t>
      </w:r>
    </w:p>
    <w:p w14:paraId="3A611255" w14:textId="77777777" w:rsidR="00590DA8" w:rsidRDefault="00590DA8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 xml:space="preserve">Name of the examiners </w:t>
      </w:r>
      <w:r w:rsidR="00171500"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 w:rsidR="00171500"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 w:rsidR="00171500"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 w:rsidR="00171500"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 w:rsidR="00171500"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>Signature with date</w:t>
      </w:r>
    </w:p>
    <w:p w14:paraId="39090ED0" w14:textId="77777777" w:rsidR="00590DA8" w:rsidRDefault="00590DA8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>1.__________________</w:t>
      </w:r>
    </w:p>
    <w:p w14:paraId="2B8A036D" w14:textId="77777777" w:rsidR="00590DA8" w:rsidRDefault="00590DA8" w:rsidP="008209C7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>2.__________________</w:t>
      </w:r>
    </w:p>
    <w:p w14:paraId="68B23979" w14:textId="77777777" w:rsidR="00F17634" w:rsidRPr="00F17634" w:rsidRDefault="00E92676" w:rsidP="00F17634">
      <w:pPr>
        <w:pStyle w:val="Default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color w:val="FF0000"/>
          <w:sz w:val="30"/>
          <w:szCs w:val="20"/>
        </w:rPr>
        <w:br w:type="page"/>
      </w:r>
      <w:r w:rsidR="00F17634" w:rsidRPr="00F17634">
        <w:rPr>
          <w:rFonts w:ascii="Times New Roman" w:hAnsi="Times New Roman"/>
          <w:b/>
          <w:sz w:val="36"/>
          <w:szCs w:val="36"/>
          <w:u w:val="single"/>
        </w:rPr>
        <w:lastRenderedPageBreak/>
        <w:t>ACKNOWLEDGEMENT</w:t>
      </w:r>
    </w:p>
    <w:p w14:paraId="1853BEBC" w14:textId="77777777" w:rsidR="00F17634" w:rsidRPr="00F17634" w:rsidRDefault="00F17634" w:rsidP="00F17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FC8FBBA" w14:textId="77777777" w:rsidR="00F17634" w:rsidRPr="00F17634" w:rsidRDefault="00F17634" w:rsidP="00F17634">
      <w:pPr>
        <w:spacing w:line="360" w:lineRule="auto"/>
        <w:ind w:right="190"/>
        <w:jc w:val="both"/>
        <w:rPr>
          <w:rFonts w:ascii="Times New Roman" w:hAnsi="Times New Roman"/>
          <w:sz w:val="24"/>
          <w:szCs w:val="24"/>
        </w:rPr>
      </w:pPr>
    </w:p>
    <w:p w14:paraId="3C6DE8B6" w14:textId="1A9D4D28" w:rsidR="00F17634" w:rsidRPr="00F17634" w:rsidRDefault="00F17634" w:rsidP="00F35F5A">
      <w:pPr>
        <w:spacing w:line="360" w:lineRule="auto"/>
        <w:ind w:right="190"/>
        <w:jc w:val="both"/>
        <w:rPr>
          <w:rFonts w:ascii="Times New Roman" w:hAnsi="Times New Roman"/>
          <w:sz w:val="24"/>
          <w:szCs w:val="24"/>
        </w:rPr>
      </w:pPr>
      <w:r w:rsidRPr="00F17634">
        <w:rPr>
          <w:rFonts w:ascii="Times New Roman" w:hAnsi="Times New Roman"/>
          <w:sz w:val="24"/>
          <w:szCs w:val="24"/>
        </w:rPr>
        <w:t xml:space="preserve">The satisfactions that accompany the successful completion of my </w:t>
      </w:r>
      <w:r w:rsidR="00FD239F" w:rsidRPr="00F17634">
        <w:rPr>
          <w:rFonts w:ascii="Times New Roman" w:hAnsi="Times New Roman"/>
          <w:sz w:val="24"/>
          <w:szCs w:val="24"/>
        </w:rPr>
        <w:t>mini project</w:t>
      </w:r>
      <w:r w:rsidRPr="00F17634">
        <w:rPr>
          <w:rFonts w:ascii="Times New Roman" w:hAnsi="Times New Roman"/>
          <w:sz w:val="24"/>
          <w:szCs w:val="24"/>
        </w:rPr>
        <w:t xml:space="preserve"> on</w:t>
      </w:r>
      <w:r w:rsidR="00E533C7">
        <w:rPr>
          <w:rFonts w:ascii="Times New Roman" w:hAnsi="Times New Roman"/>
          <w:sz w:val="24"/>
          <w:szCs w:val="24"/>
        </w:rPr>
        <w:t xml:space="preserve"> </w:t>
      </w:r>
      <w:r w:rsidR="00513EE9">
        <w:rPr>
          <w:rFonts w:ascii="Times New Roman" w:hAnsi="Times New Roman"/>
          <w:sz w:val="24"/>
          <w:szCs w:val="24"/>
        </w:rPr>
        <w:t>“</w:t>
      </w:r>
      <w:r w:rsidR="005123FE">
        <w:rPr>
          <w:rFonts w:ascii="Times New Roman" w:hAnsi="Times New Roman"/>
          <w:color w:val="FF0000"/>
          <w:sz w:val="24"/>
        </w:rPr>
        <w:t>AEROPLANE CRASH</w:t>
      </w:r>
      <w:r w:rsidR="008E2350" w:rsidRPr="008E2350">
        <w:rPr>
          <w:rFonts w:ascii="Times New Roman" w:hAnsi="Times New Roman"/>
          <w:b/>
          <w:color w:val="FF0000"/>
          <w:sz w:val="24"/>
          <w:szCs w:val="36"/>
        </w:rPr>
        <w:t>”</w:t>
      </w:r>
      <w:r w:rsidR="008E2350">
        <w:rPr>
          <w:rFonts w:ascii="Times New Roman" w:hAnsi="Times New Roman"/>
          <w:b/>
          <w:color w:val="FF0000"/>
          <w:sz w:val="24"/>
          <w:szCs w:val="36"/>
        </w:rPr>
        <w:t xml:space="preserve"> </w:t>
      </w:r>
      <w:r w:rsidRPr="00F17634">
        <w:rPr>
          <w:rFonts w:ascii="Times New Roman" w:hAnsi="Times New Roman"/>
          <w:sz w:val="24"/>
          <w:szCs w:val="24"/>
        </w:rPr>
        <w:t>would be incomplete without the mention of people who made it possible, whose noble gesture, affection, guidance, encouragement and support crowned m</w:t>
      </w:r>
      <w:r w:rsidR="00CC5CF2">
        <w:rPr>
          <w:rFonts w:ascii="Times New Roman" w:hAnsi="Times New Roman"/>
          <w:sz w:val="24"/>
          <w:szCs w:val="24"/>
        </w:rPr>
        <w:t xml:space="preserve">y efforts with success. It is </w:t>
      </w:r>
      <w:r w:rsidR="00D66EDE">
        <w:rPr>
          <w:rFonts w:ascii="Times New Roman" w:hAnsi="Times New Roman"/>
          <w:sz w:val="24"/>
          <w:szCs w:val="24"/>
        </w:rPr>
        <w:t xml:space="preserve">my </w:t>
      </w:r>
      <w:r w:rsidRPr="00F17634">
        <w:rPr>
          <w:rFonts w:ascii="Times New Roman" w:hAnsi="Times New Roman"/>
          <w:sz w:val="24"/>
          <w:szCs w:val="24"/>
        </w:rPr>
        <w:t>privilege to express my gratitude and respect to all those who inspired me in the completion of my mini-project.</w:t>
      </w:r>
    </w:p>
    <w:p w14:paraId="5F85554C" w14:textId="77777777" w:rsidR="00F17634" w:rsidRPr="00F17634" w:rsidRDefault="00D66EDE" w:rsidP="00F35F5A">
      <w:pPr>
        <w:spacing w:line="360" w:lineRule="auto"/>
        <w:ind w:right="1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CC5CF2">
        <w:rPr>
          <w:rFonts w:ascii="Times New Roman" w:hAnsi="Times New Roman"/>
          <w:sz w:val="24"/>
          <w:szCs w:val="24"/>
        </w:rPr>
        <w:t xml:space="preserve"> </w:t>
      </w:r>
      <w:r w:rsidR="00F17634" w:rsidRPr="00F17634">
        <w:rPr>
          <w:rFonts w:ascii="Times New Roman" w:hAnsi="Times New Roman"/>
          <w:sz w:val="24"/>
          <w:szCs w:val="24"/>
        </w:rPr>
        <w:t>extr</w:t>
      </w:r>
      <w:r>
        <w:rPr>
          <w:rFonts w:ascii="Times New Roman" w:hAnsi="Times New Roman"/>
          <w:sz w:val="24"/>
          <w:szCs w:val="24"/>
        </w:rPr>
        <w:t>emely grateful to my</w:t>
      </w:r>
      <w:r w:rsidR="00CC5CF2">
        <w:rPr>
          <w:rFonts w:ascii="Times New Roman" w:hAnsi="Times New Roman"/>
          <w:sz w:val="24"/>
          <w:szCs w:val="24"/>
        </w:rPr>
        <w:t xml:space="preserve"> </w:t>
      </w:r>
      <w:r w:rsidR="00590DA8">
        <w:rPr>
          <w:rFonts w:ascii="Times New Roman" w:eastAsia="Times New Roman" w:hAnsi="Times New Roman"/>
          <w:sz w:val="24"/>
          <w:szCs w:val="24"/>
        </w:rPr>
        <w:t xml:space="preserve">Guides </w:t>
      </w:r>
      <w:r w:rsidR="00EF7FCA">
        <w:rPr>
          <w:rFonts w:ascii="Times New Roman" w:eastAsia="Times New Roman" w:hAnsi="Times New Roman"/>
          <w:b/>
          <w:sz w:val="24"/>
          <w:szCs w:val="24"/>
        </w:rPr>
        <w:t xml:space="preserve">Mr. Dadapeer </w:t>
      </w:r>
      <w:r w:rsidR="00A954BB">
        <w:rPr>
          <w:rFonts w:ascii="Times New Roman" w:eastAsia="Times New Roman" w:hAnsi="Times New Roman"/>
          <w:b/>
          <w:sz w:val="24"/>
          <w:szCs w:val="24"/>
        </w:rPr>
        <w:t xml:space="preserve">and </w:t>
      </w:r>
      <w:r w:rsidR="00D16AB4">
        <w:rPr>
          <w:rFonts w:ascii="Times New Roman" w:eastAsia="Times New Roman" w:hAnsi="Times New Roman"/>
          <w:b/>
          <w:sz w:val="24"/>
          <w:szCs w:val="24"/>
        </w:rPr>
        <w:t>Mr</w:t>
      </w:r>
      <w:r w:rsidR="00EF7FCA">
        <w:rPr>
          <w:rFonts w:ascii="Times New Roman" w:eastAsia="Times New Roman" w:hAnsi="Times New Roman"/>
          <w:b/>
          <w:sz w:val="24"/>
          <w:szCs w:val="24"/>
        </w:rPr>
        <w:t>s</w:t>
      </w:r>
      <w:r w:rsidR="000E3238">
        <w:rPr>
          <w:rFonts w:ascii="Times New Roman" w:eastAsia="Times New Roman" w:hAnsi="Times New Roman"/>
          <w:b/>
          <w:sz w:val="24"/>
          <w:szCs w:val="24"/>
        </w:rPr>
        <w:t>.</w:t>
      </w:r>
      <w:r w:rsidR="00EF7FCA">
        <w:rPr>
          <w:rFonts w:ascii="Times New Roman" w:eastAsia="Times New Roman" w:hAnsi="Times New Roman"/>
          <w:b/>
          <w:sz w:val="24"/>
          <w:szCs w:val="24"/>
        </w:rPr>
        <w:t xml:space="preserve"> Lakshmi Sharma</w:t>
      </w:r>
      <w:r w:rsidR="00D16AB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F17634" w:rsidRPr="00F17634">
        <w:rPr>
          <w:rFonts w:ascii="Times New Roman" w:hAnsi="Times New Roman"/>
          <w:sz w:val="24"/>
          <w:szCs w:val="24"/>
        </w:rPr>
        <w:t xml:space="preserve">for </w:t>
      </w:r>
      <w:r w:rsidR="00F17634">
        <w:rPr>
          <w:rFonts w:ascii="Times New Roman" w:hAnsi="Times New Roman"/>
          <w:sz w:val="24"/>
          <w:szCs w:val="24"/>
        </w:rPr>
        <w:t>their</w:t>
      </w:r>
      <w:r w:rsidR="00F17634" w:rsidRPr="00F17634">
        <w:rPr>
          <w:rFonts w:ascii="Times New Roman" w:hAnsi="Times New Roman"/>
          <w:sz w:val="24"/>
          <w:szCs w:val="24"/>
        </w:rPr>
        <w:t xml:space="preserve"> noble gesture, support co-ordination and </w:t>
      </w:r>
      <w:r w:rsidR="00CC5CF2">
        <w:rPr>
          <w:rFonts w:ascii="Times New Roman" w:hAnsi="Times New Roman"/>
          <w:sz w:val="24"/>
          <w:szCs w:val="24"/>
        </w:rPr>
        <w:t xml:space="preserve">valuable suggestions given </w:t>
      </w:r>
      <w:r w:rsidR="00F17634" w:rsidRPr="00F17634">
        <w:rPr>
          <w:rFonts w:ascii="Times New Roman" w:hAnsi="Times New Roman"/>
          <w:sz w:val="24"/>
          <w:szCs w:val="24"/>
        </w:rPr>
        <w:t>i</w:t>
      </w:r>
      <w:r w:rsidR="00CC5CF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completing the mini-project. I</w:t>
      </w:r>
      <w:r w:rsidR="00F17634" w:rsidRPr="00F17634">
        <w:rPr>
          <w:rFonts w:ascii="Times New Roman" w:hAnsi="Times New Roman"/>
          <w:sz w:val="24"/>
          <w:szCs w:val="24"/>
        </w:rPr>
        <w:t xml:space="preserve"> also thank</w:t>
      </w:r>
      <w:r w:rsidR="00CC5CF2">
        <w:rPr>
          <w:rFonts w:ascii="Times New Roman" w:hAnsi="Times New Roman"/>
          <w:sz w:val="24"/>
          <w:szCs w:val="24"/>
        </w:rPr>
        <w:t xml:space="preserve"> </w:t>
      </w:r>
      <w:r w:rsidR="00F17634" w:rsidRPr="00F17634">
        <w:rPr>
          <w:rFonts w:ascii="Times New Roman" w:hAnsi="Times New Roman"/>
          <w:b/>
          <w:color w:val="FF0000"/>
          <w:sz w:val="24"/>
          <w:szCs w:val="24"/>
        </w:rPr>
        <w:t>Dr. R. N. Kulkarni</w:t>
      </w:r>
      <w:r w:rsidR="00F17634" w:rsidRPr="00F17634">
        <w:rPr>
          <w:rFonts w:ascii="Times New Roman" w:hAnsi="Times New Roman"/>
          <w:b/>
          <w:sz w:val="24"/>
          <w:szCs w:val="24"/>
        </w:rPr>
        <w:t>,</w:t>
      </w:r>
      <w:r w:rsidR="00F17634" w:rsidRPr="00F17634">
        <w:rPr>
          <w:rFonts w:ascii="Times New Roman" w:hAnsi="Times New Roman"/>
          <w:sz w:val="24"/>
          <w:szCs w:val="24"/>
        </w:rPr>
        <w:t xml:space="preserve"> H.O.D. Department of CSE, for his co-ordination and </w:t>
      </w:r>
      <w:r w:rsidR="00CC5CF2">
        <w:rPr>
          <w:rFonts w:ascii="Times New Roman" w:hAnsi="Times New Roman"/>
          <w:sz w:val="24"/>
          <w:szCs w:val="24"/>
        </w:rPr>
        <w:t xml:space="preserve">valuable suggestions given </w:t>
      </w:r>
      <w:r w:rsidR="00F17634" w:rsidRPr="00F17634">
        <w:rPr>
          <w:rFonts w:ascii="Times New Roman" w:hAnsi="Times New Roman"/>
          <w:sz w:val="24"/>
          <w:szCs w:val="24"/>
        </w:rPr>
        <w:t>in completing the mini-proj</w:t>
      </w:r>
      <w:r>
        <w:rPr>
          <w:rFonts w:ascii="Times New Roman" w:hAnsi="Times New Roman"/>
          <w:sz w:val="24"/>
          <w:szCs w:val="24"/>
        </w:rPr>
        <w:t>ect. I</w:t>
      </w:r>
      <w:r w:rsidR="00F17634" w:rsidRPr="00F17634">
        <w:rPr>
          <w:rFonts w:ascii="Times New Roman" w:hAnsi="Times New Roman"/>
          <w:sz w:val="24"/>
          <w:szCs w:val="24"/>
        </w:rPr>
        <w:t xml:space="preserve"> also thank Principal, Management and non-teaching staff for their co-ordination and valuable suggestions given to me in completing the mini-project.</w:t>
      </w:r>
    </w:p>
    <w:p w14:paraId="192633E1" w14:textId="77777777" w:rsidR="00F17634" w:rsidRPr="00F17634" w:rsidRDefault="00F17634" w:rsidP="00F35F5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TableGrid1"/>
        <w:tblpPr w:leftFromText="180" w:rightFromText="180" w:vertAnchor="text" w:horzAnchor="page" w:tblpX="4705" w:tblpY="98"/>
        <w:tblW w:w="6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"/>
        <w:gridCol w:w="3392"/>
        <w:gridCol w:w="3031"/>
      </w:tblGrid>
      <w:tr w:rsidR="005123FE" w:rsidRPr="00F17634" w14:paraId="3D71AFF3" w14:textId="77777777" w:rsidTr="005123FE">
        <w:trPr>
          <w:trHeight w:val="666"/>
        </w:trPr>
        <w:tc>
          <w:tcPr>
            <w:tcW w:w="324" w:type="dxa"/>
            <w:vAlign w:val="center"/>
          </w:tcPr>
          <w:p w14:paraId="235B03FA" w14:textId="77777777" w:rsidR="005123FE" w:rsidRPr="00F17634" w:rsidRDefault="005123FE" w:rsidP="00512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2" w:type="dxa"/>
            <w:vAlign w:val="center"/>
          </w:tcPr>
          <w:p w14:paraId="75B44111" w14:textId="77777777" w:rsidR="005123FE" w:rsidRPr="00F17634" w:rsidRDefault="005123FE" w:rsidP="00512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176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3031" w:type="dxa"/>
            <w:vAlign w:val="center"/>
          </w:tcPr>
          <w:p w14:paraId="1F3132AC" w14:textId="77777777" w:rsidR="005123FE" w:rsidRPr="00F17634" w:rsidRDefault="005123FE" w:rsidP="00512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176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USN</w:t>
            </w:r>
          </w:p>
        </w:tc>
      </w:tr>
      <w:tr w:rsidR="005123FE" w:rsidRPr="00F17634" w14:paraId="3159BF93" w14:textId="77777777" w:rsidTr="005123FE">
        <w:trPr>
          <w:trHeight w:val="897"/>
        </w:trPr>
        <w:tc>
          <w:tcPr>
            <w:tcW w:w="324" w:type="dxa"/>
            <w:vAlign w:val="center"/>
            <w:hideMark/>
          </w:tcPr>
          <w:p w14:paraId="4D77D159" w14:textId="77777777" w:rsidR="005123FE" w:rsidRPr="00F17634" w:rsidRDefault="005123FE" w:rsidP="005123F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2" w:type="dxa"/>
            <w:vAlign w:val="center"/>
            <w:hideMark/>
          </w:tcPr>
          <w:p w14:paraId="08A71588" w14:textId="77777777" w:rsidR="005123FE" w:rsidRPr="00F17634" w:rsidRDefault="005123FE" w:rsidP="005123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POLEPALLI VISHNU SAI</w:t>
            </w:r>
          </w:p>
        </w:tc>
        <w:tc>
          <w:tcPr>
            <w:tcW w:w="3031" w:type="dxa"/>
            <w:vAlign w:val="center"/>
            <w:hideMark/>
          </w:tcPr>
          <w:p w14:paraId="0CF1BFDA" w14:textId="77777777" w:rsidR="005123FE" w:rsidRPr="00F17634" w:rsidRDefault="005123FE" w:rsidP="005123F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3BR20</w:t>
            </w:r>
            <w:r w:rsidRPr="00F17634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</w:tbl>
    <w:p w14:paraId="69A10E76" w14:textId="77777777" w:rsidR="00F17634" w:rsidRPr="00F17634" w:rsidRDefault="00F17634" w:rsidP="00F1763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1EB0F6" w14:textId="77777777" w:rsidR="00F17634" w:rsidRPr="00F17634" w:rsidRDefault="00D3460C" w:rsidP="00D66E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5877C314" w14:textId="77777777" w:rsidR="00F17634" w:rsidRPr="00F17634" w:rsidRDefault="00F17634" w:rsidP="00F1763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83BDE5" w14:textId="77777777" w:rsidR="00F17634" w:rsidRPr="00F17634" w:rsidRDefault="00F17634" w:rsidP="00F1763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18B5B0" w14:textId="77777777" w:rsidR="00F17634" w:rsidRPr="00F17634" w:rsidRDefault="00F17634" w:rsidP="00F1763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0FEDCF5" w14:textId="77777777" w:rsidR="00275332" w:rsidRDefault="00275332" w:rsidP="006E7E6D">
      <w:pPr>
        <w:ind w:left="8640"/>
        <w:rPr>
          <w:rFonts w:ascii="Times New Roman" w:hAnsi="Times New Roman"/>
          <w:color w:val="EEECE1" w:themeColor="background2"/>
        </w:rPr>
      </w:pPr>
    </w:p>
    <w:p w14:paraId="1C6F6970" w14:textId="77777777" w:rsidR="00275332" w:rsidRDefault="00275332" w:rsidP="006E7E6D">
      <w:pPr>
        <w:ind w:left="8640"/>
        <w:rPr>
          <w:rFonts w:ascii="Times New Roman" w:hAnsi="Times New Roman"/>
          <w:color w:val="EEECE1" w:themeColor="background2"/>
        </w:rPr>
      </w:pPr>
    </w:p>
    <w:p w14:paraId="792CBDA2" w14:textId="77777777" w:rsidR="00D66EDE" w:rsidRDefault="00D66EDE" w:rsidP="006E7E6D">
      <w:pPr>
        <w:ind w:left="8640"/>
        <w:rPr>
          <w:rFonts w:ascii="Times New Roman" w:hAnsi="Times New Roman"/>
        </w:rPr>
      </w:pPr>
    </w:p>
    <w:p w14:paraId="4473E8C9" w14:textId="77777777" w:rsidR="00D66EDE" w:rsidRDefault="00D66EDE" w:rsidP="006E7E6D">
      <w:pPr>
        <w:ind w:left="8640"/>
        <w:rPr>
          <w:rFonts w:ascii="Times New Roman" w:hAnsi="Times New Roman"/>
        </w:rPr>
      </w:pPr>
    </w:p>
    <w:p w14:paraId="2DB64774" w14:textId="77777777" w:rsidR="00F17634" w:rsidRPr="00A64AF4" w:rsidRDefault="006E7E6D" w:rsidP="006E7E6D">
      <w:pPr>
        <w:ind w:left="8640"/>
        <w:rPr>
          <w:rFonts w:ascii="Times New Roman" w:hAnsi="Times New Roman"/>
        </w:rPr>
      </w:pPr>
      <w:r w:rsidRPr="00A64AF4">
        <w:rPr>
          <w:rFonts w:ascii="Times New Roman" w:hAnsi="Times New Roman"/>
        </w:rPr>
        <w:t>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4629"/>
        <w:gridCol w:w="1901"/>
      </w:tblGrid>
      <w:tr w:rsidR="00F17634" w:rsidRPr="00F17634" w14:paraId="04F7F1BF" w14:textId="77777777" w:rsidTr="00F17634">
        <w:trPr>
          <w:trHeight w:val="851"/>
        </w:trPr>
        <w:tc>
          <w:tcPr>
            <w:tcW w:w="8930" w:type="dxa"/>
            <w:gridSpan w:val="3"/>
          </w:tcPr>
          <w:p w14:paraId="24EA03FC" w14:textId="77777777" w:rsidR="005123FE" w:rsidRDefault="005123FE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bidi="hi-IN"/>
              </w:rPr>
            </w:pPr>
          </w:p>
          <w:p w14:paraId="797011C9" w14:textId="77777777" w:rsidR="005123FE" w:rsidRDefault="005123FE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bidi="hi-IN"/>
              </w:rPr>
            </w:pPr>
          </w:p>
          <w:p w14:paraId="2309ADDF" w14:textId="77777777" w:rsidR="005123FE" w:rsidRDefault="005123FE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bidi="hi-IN"/>
              </w:rPr>
            </w:pPr>
          </w:p>
          <w:p w14:paraId="44DFFE37" w14:textId="5B673FDB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bidi="hi-IN"/>
              </w:rPr>
            </w:pPr>
            <w:r w:rsidRPr="00F17634"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bidi="hi-IN"/>
              </w:rPr>
              <w:lastRenderedPageBreak/>
              <w:t>TABLE OF CONTENTS</w:t>
            </w:r>
          </w:p>
          <w:p w14:paraId="60284BFC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bidi="hi-IN"/>
              </w:rPr>
            </w:pPr>
          </w:p>
        </w:tc>
      </w:tr>
      <w:tr w:rsidR="00F17634" w:rsidRPr="00F17634" w14:paraId="4F4AD4AF" w14:textId="77777777" w:rsidTr="00F17634">
        <w:trPr>
          <w:trHeight w:val="328"/>
        </w:trPr>
        <w:tc>
          <w:tcPr>
            <w:tcW w:w="2400" w:type="dxa"/>
            <w:hideMark/>
          </w:tcPr>
          <w:p w14:paraId="3701CEC8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hi-IN"/>
              </w:rPr>
            </w:pPr>
            <w:r w:rsidRPr="00F17634">
              <w:rPr>
                <w:rFonts w:ascii="Times New Roman" w:hAnsi="Times New Roman"/>
                <w:b/>
                <w:sz w:val="28"/>
                <w:szCs w:val="28"/>
                <w:lang w:bidi="hi-IN"/>
              </w:rPr>
              <w:lastRenderedPageBreak/>
              <w:t>Chapter No</w:t>
            </w:r>
          </w:p>
        </w:tc>
        <w:tc>
          <w:tcPr>
            <w:tcW w:w="4629" w:type="dxa"/>
            <w:hideMark/>
          </w:tcPr>
          <w:p w14:paraId="5B669071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bidi="hi-IN"/>
              </w:rPr>
            </w:pPr>
            <w:r w:rsidRPr="00F17634">
              <w:rPr>
                <w:rFonts w:ascii="Times New Roman" w:hAnsi="Times New Roman"/>
                <w:b/>
                <w:sz w:val="28"/>
                <w:szCs w:val="28"/>
                <w:lang w:bidi="hi-IN"/>
              </w:rPr>
              <w:t>Chapter Name</w:t>
            </w:r>
          </w:p>
        </w:tc>
        <w:tc>
          <w:tcPr>
            <w:tcW w:w="1901" w:type="dxa"/>
            <w:hideMark/>
          </w:tcPr>
          <w:p w14:paraId="08C02B53" w14:textId="77777777" w:rsidR="00F17634" w:rsidRPr="00F17634" w:rsidRDefault="00F17634" w:rsidP="00F17634">
            <w:pPr>
              <w:shd w:val="clear" w:color="auto" w:fill="FFFFFF"/>
              <w:spacing w:after="0" w:line="360" w:lineRule="auto"/>
              <w:jc w:val="center"/>
              <w:outlineLvl w:val="2"/>
              <w:rPr>
                <w:rFonts w:ascii="Times New Roman" w:eastAsia="Times New Roman" w:hAnsi="Times New Roman"/>
                <w:b/>
                <w:sz w:val="28"/>
                <w:szCs w:val="28"/>
                <w:lang w:bidi="hi-IN"/>
              </w:rPr>
            </w:pPr>
            <w:r w:rsidRPr="00F17634">
              <w:rPr>
                <w:rFonts w:ascii="Times New Roman" w:eastAsia="Times New Roman" w:hAnsi="Times New Roman"/>
                <w:b/>
                <w:sz w:val="28"/>
                <w:szCs w:val="28"/>
                <w:lang w:bidi="hi-IN"/>
              </w:rPr>
              <w:t>Page No</w:t>
            </w:r>
          </w:p>
        </w:tc>
      </w:tr>
      <w:tr w:rsidR="00F17634" w:rsidRPr="00F17634" w14:paraId="6AB6BB24" w14:textId="77777777" w:rsidTr="00F17634">
        <w:trPr>
          <w:trHeight w:val="277"/>
        </w:trPr>
        <w:tc>
          <w:tcPr>
            <w:tcW w:w="2400" w:type="dxa"/>
          </w:tcPr>
          <w:p w14:paraId="04CE2CFF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  <w:hideMark/>
          </w:tcPr>
          <w:p w14:paraId="74A0E9EE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Acknowledgement</w:t>
            </w:r>
          </w:p>
        </w:tc>
        <w:tc>
          <w:tcPr>
            <w:tcW w:w="1901" w:type="dxa"/>
            <w:hideMark/>
          </w:tcPr>
          <w:p w14:paraId="5C3B519C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I</w:t>
            </w:r>
          </w:p>
        </w:tc>
      </w:tr>
      <w:tr w:rsidR="00F17634" w:rsidRPr="00F17634" w14:paraId="7F581031" w14:textId="77777777" w:rsidTr="00D129A6">
        <w:trPr>
          <w:trHeight w:val="231"/>
        </w:trPr>
        <w:tc>
          <w:tcPr>
            <w:tcW w:w="2400" w:type="dxa"/>
          </w:tcPr>
          <w:p w14:paraId="7F363C60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  <w:hideMark/>
          </w:tcPr>
          <w:p w14:paraId="5EB72915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Table of Contents</w:t>
            </w:r>
          </w:p>
        </w:tc>
        <w:tc>
          <w:tcPr>
            <w:tcW w:w="1901" w:type="dxa"/>
            <w:hideMark/>
          </w:tcPr>
          <w:p w14:paraId="33AFEE5C" w14:textId="77777777" w:rsidR="00F17634" w:rsidRPr="00F17634" w:rsidRDefault="00F17634" w:rsidP="00D129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I</w:t>
            </w:r>
          </w:p>
        </w:tc>
      </w:tr>
      <w:tr w:rsidR="00F17634" w:rsidRPr="00F17634" w14:paraId="678E6182" w14:textId="77777777" w:rsidTr="00F17634">
        <w:trPr>
          <w:trHeight w:val="225"/>
        </w:trPr>
        <w:tc>
          <w:tcPr>
            <w:tcW w:w="2400" w:type="dxa"/>
            <w:hideMark/>
          </w:tcPr>
          <w:p w14:paraId="707220A8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4629" w:type="dxa"/>
            <w:hideMark/>
          </w:tcPr>
          <w:p w14:paraId="655BCCC8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Introduction</w:t>
            </w:r>
          </w:p>
        </w:tc>
        <w:tc>
          <w:tcPr>
            <w:tcW w:w="1901" w:type="dxa"/>
            <w:hideMark/>
          </w:tcPr>
          <w:p w14:paraId="0DCC0953" w14:textId="77777777" w:rsidR="00F17634" w:rsidRPr="00F17634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</w:t>
            </w:r>
          </w:p>
        </w:tc>
      </w:tr>
      <w:tr w:rsidR="00F17634" w:rsidRPr="00F17634" w14:paraId="7EA09515" w14:textId="77777777" w:rsidTr="00F17634">
        <w:trPr>
          <w:trHeight w:val="277"/>
        </w:trPr>
        <w:tc>
          <w:tcPr>
            <w:tcW w:w="2400" w:type="dxa"/>
          </w:tcPr>
          <w:p w14:paraId="5C3FA672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  <w:hideMark/>
          </w:tcPr>
          <w:p w14:paraId="10E144AD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1.1 </w:t>
            </w:r>
            <w:r w:rsidR="004C46CE">
              <w:rPr>
                <w:rFonts w:ascii="Times New Roman" w:hAnsi="Times New Roman"/>
                <w:sz w:val="24"/>
                <w:szCs w:val="24"/>
                <w:lang w:bidi="hi-IN"/>
              </w:rPr>
              <w:t>About the Project</w:t>
            </w:r>
          </w:p>
        </w:tc>
        <w:tc>
          <w:tcPr>
            <w:tcW w:w="1901" w:type="dxa"/>
            <w:hideMark/>
          </w:tcPr>
          <w:p w14:paraId="2D144B7C" w14:textId="77777777" w:rsidR="00F17634" w:rsidRPr="00F17634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</w:t>
            </w:r>
          </w:p>
        </w:tc>
      </w:tr>
      <w:tr w:rsidR="00F17634" w:rsidRPr="00F17634" w14:paraId="79AB6CB8" w14:textId="77777777" w:rsidTr="00F17634">
        <w:trPr>
          <w:trHeight w:val="287"/>
        </w:trPr>
        <w:tc>
          <w:tcPr>
            <w:tcW w:w="2400" w:type="dxa"/>
          </w:tcPr>
          <w:p w14:paraId="718439F1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  <w:hideMark/>
          </w:tcPr>
          <w:p w14:paraId="78AFC15E" w14:textId="77777777" w:rsidR="00F17634" w:rsidRPr="00F17634" w:rsidRDefault="00F17634" w:rsidP="00F17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1.2 </w:t>
            </w:r>
            <w:r w:rsidR="004C46CE">
              <w:rPr>
                <w:rFonts w:ascii="Times New Roman" w:hAnsi="Times New Roman"/>
                <w:sz w:val="24"/>
                <w:szCs w:val="24"/>
                <w:lang w:bidi="hi-IN"/>
              </w:rPr>
              <w:t>Problem Statement</w:t>
            </w:r>
          </w:p>
        </w:tc>
        <w:tc>
          <w:tcPr>
            <w:tcW w:w="1901" w:type="dxa"/>
            <w:hideMark/>
          </w:tcPr>
          <w:p w14:paraId="099A25DE" w14:textId="77777777" w:rsidR="00F17634" w:rsidRPr="00F17634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</w:t>
            </w:r>
          </w:p>
        </w:tc>
      </w:tr>
      <w:tr w:rsidR="00F17634" w:rsidRPr="00F17634" w14:paraId="3B463751" w14:textId="77777777" w:rsidTr="0029731B">
        <w:trPr>
          <w:trHeight w:val="266"/>
        </w:trPr>
        <w:tc>
          <w:tcPr>
            <w:tcW w:w="2400" w:type="dxa"/>
          </w:tcPr>
          <w:p w14:paraId="4076BC17" w14:textId="77777777" w:rsidR="00F17634" w:rsidRPr="00F17634" w:rsidRDefault="00F17634" w:rsidP="00F17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  <w:hideMark/>
          </w:tcPr>
          <w:p w14:paraId="261A91E7" w14:textId="77777777" w:rsidR="00F17634" w:rsidRPr="00F17634" w:rsidRDefault="00F17634" w:rsidP="00F17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1.</w:t>
            </w:r>
            <w:r w:rsidR="00357196">
              <w:rPr>
                <w:rFonts w:ascii="Times New Roman" w:hAnsi="Times New Roman"/>
                <w:sz w:val="24"/>
                <w:szCs w:val="24"/>
                <w:lang w:bidi="hi-IN"/>
              </w:rPr>
              <w:t>3</w:t>
            </w:r>
            <w:r w:rsidR="004C46CE">
              <w:rPr>
                <w:rFonts w:ascii="Times New Roman" w:hAnsi="Times New Roman"/>
                <w:sz w:val="24"/>
                <w:szCs w:val="24"/>
                <w:lang w:bidi="hi-IN"/>
              </w:rPr>
              <w:t>Objectives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of the Project</w:t>
            </w:r>
          </w:p>
        </w:tc>
        <w:tc>
          <w:tcPr>
            <w:tcW w:w="1901" w:type="dxa"/>
          </w:tcPr>
          <w:p w14:paraId="645C12B3" w14:textId="77777777" w:rsidR="00F17634" w:rsidRPr="00F17634" w:rsidRDefault="004C46CE" w:rsidP="002973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1</w:t>
            </w:r>
          </w:p>
        </w:tc>
      </w:tr>
      <w:tr w:rsidR="00F17634" w:rsidRPr="00F17634" w14:paraId="7AD9F8D3" w14:textId="77777777" w:rsidTr="00F17634">
        <w:trPr>
          <w:trHeight w:val="441"/>
        </w:trPr>
        <w:tc>
          <w:tcPr>
            <w:tcW w:w="2400" w:type="dxa"/>
            <w:hideMark/>
          </w:tcPr>
          <w:p w14:paraId="0FC4F38C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4629" w:type="dxa"/>
            <w:hideMark/>
          </w:tcPr>
          <w:p w14:paraId="11C00287" w14:textId="77777777" w:rsidR="00F17634" w:rsidRPr="00F17634" w:rsidRDefault="00F17634" w:rsidP="00F17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System Requirements and Specifications</w:t>
            </w:r>
          </w:p>
          <w:p w14:paraId="0E2D9F28" w14:textId="77777777" w:rsidR="00F17634" w:rsidRDefault="00F17634" w:rsidP="00F17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2.1 </w:t>
            </w:r>
            <w:r w:rsidR="004C46CE">
              <w:rPr>
                <w:rFonts w:ascii="Times New Roman" w:hAnsi="Times New Roman"/>
                <w:sz w:val="24"/>
                <w:szCs w:val="24"/>
                <w:lang w:bidi="hi-IN"/>
              </w:rPr>
              <w:t>Software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Requirements</w:t>
            </w:r>
          </w:p>
          <w:p w14:paraId="073F7828" w14:textId="77777777" w:rsidR="0029731B" w:rsidRPr="00F17634" w:rsidRDefault="0029731B" w:rsidP="00F17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2Hardware Requirements</w:t>
            </w:r>
          </w:p>
        </w:tc>
        <w:tc>
          <w:tcPr>
            <w:tcW w:w="1901" w:type="dxa"/>
            <w:hideMark/>
          </w:tcPr>
          <w:p w14:paraId="28F159F8" w14:textId="77777777" w:rsidR="0029731B" w:rsidRDefault="0029731B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</w:p>
          <w:p w14:paraId="4E1544DA" w14:textId="77777777" w:rsidR="00F17634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2</w:t>
            </w:r>
          </w:p>
          <w:p w14:paraId="20FF3D28" w14:textId="77777777" w:rsidR="004C46CE" w:rsidRPr="00F17634" w:rsidRDefault="004C46CE" w:rsidP="004C46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2</w:t>
            </w:r>
          </w:p>
        </w:tc>
      </w:tr>
      <w:tr w:rsidR="00F17634" w:rsidRPr="00F17634" w14:paraId="729CBE30" w14:textId="77777777" w:rsidTr="0029731B">
        <w:trPr>
          <w:trHeight w:val="140"/>
        </w:trPr>
        <w:tc>
          <w:tcPr>
            <w:tcW w:w="2400" w:type="dxa"/>
          </w:tcPr>
          <w:p w14:paraId="172BB9EE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</w:p>
        </w:tc>
        <w:tc>
          <w:tcPr>
            <w:tcW w:w="4629" w:type="dxa"/>
          </w:tcPr>
          <w:p w14:paraId="03889BEF" w14:textId="77777777" w:rsidR="00F17634" w:rsidRPr="00F17634" w:rsidRDefault="00F17634" w:rsidP="0029731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</w:p>
        </w:tc>
        <w:tc>
          <w:tcPr>
            <w:tcW w:w="1901" w:type="dxa"/>
            <w:hideMark/>
          </w:tcPr>
          <w:p w14:paraId="2AD2C358" w14:textId="77777777" w:rsidR="004C46CE" w:rsidRPr="00F17634" w:rsidRDefault="0029731B" w:rsidP="002973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2</w:t>
            </w:r>
          </w:p>
        </w:tc>
      </w:tr>
      <w:tr w:rsidR="00F17634" w:rsidRPr="00F17634" w14:paraId="14955E4C" w14:textId="77777777" w:rsidTr="00F17634">
        <w:trPr>
          <w:trHeight w:val="441"/>
        </w:trPr>
        <w:tc>
          <w:tcPr>
            <w:tcW w:w="2400" w:type="dxa"/>
            <w:hideMark/>
          </w:tcPr>
          <w:p w14:paraId="023932A0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4629" w:type="dxa"/>
            <w:hideMark/>
          </w:tcPr>
          <w:p w14:paraId="6757C8EA" w14:textId="77777777" w:rsidR="00D129A6" w:rsidRPr="00F17634" w:rsidRDefault="00D129A6" w:rsidP="00D12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Implementation</w:t>
            </w:r>
          </w:p>
          <w:p w14:paraId="2DC399F8" w14:textId="77777777" w:rsidR="00D129A6" w:rsidRPr="00F17634" w:rsidRDefault="00D129A6" w:rsidP="00D12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4.1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Function/Method description</w:t>
            </w:r>
          </w:p>
          <w:p w14:paraId="43F68B39" w14:textId="77777777" w:rsidR="00F17634" w:rsidRPr="00F17634" w:rsidRDefault="00D129A6" w:rsidP="00D129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</w:t>
            </w: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sults (Screen shots of the output)</w:t>
            </w:r>
          </w:p>
        </w:tc>
        <w:tc>
          <w:tcPr>
            <w:tcW w:w="1901" w:type="dxa"/>
            <w:hideMark/>
          </w:tcPr>
          <w:p w14:paraId="6447D229" w14:textId="77777777" w:rsidR="00D129A6" w:rsidRDefault="00D129A6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</w:p>
          <w:p w14:paraId="32566189" w14:textId="77777777" w:rsidR="004C46CE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4</w:t>
            </w:r>
          </w:p>
          <w:p w14:paraId="36E89B2A" w14:textId="77777777" w:rsidR="004C46CE" w:rsidRPr="00F17634" w:rsidRDefault="004C46CE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5</w:t>
            </w:r>
          </w:p>
        </w:tc>
      </w:tr>
      <w:tr w:rsidR="00F17634" w:rsidRPr="00F17634" w14:paraId="6ED955BA" w14:textId="77777777" w:rsidTr="00F17634">
        <w:trPr>
          <w:trHeight w:val="216"/>
        </w:trPr>
        <w:tc>
          <w:tcPr>
            <w:tcW w:w="2400" w:type="dxa"/>
          </w:tcPr>
          <w:p w14:paraId="414F3A63" w14:textId="77777777" w:rsidR="00F17634" w:rsidRPr="00F17634" w:rsidRDefault="00D129A6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4629" w:type="dxa"/>
          </w:tcPr>
          <w:p w14:paraId="177FCB53" w14:textId="77777777" w:rsidR="00F17634" w:rsidRPr="00F17634" w:rsidRDefault="00D129A6" w:rsidP="00F17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F17634">
              <w:rPr>
                <w:rFonts w:ascii="Times New Roman" w:hAnsi="Times New Roman"/>
                <w:sz w:val="24"/>
                <w:szCs w:val="24"/>
                <w:lang w:bidi="hi-IN"/>
              </w:rPr>
              <w:t>Conclusion</w:t>
            </w:r>
          </w:p>
        </w:tc>
        <w:tc>
          <w:tcPr>
            <w:tcW w:w="1901" w:type="dxa"/>
            <w:hideMark/>
          </w:tcPr>
          <w:p w14:paraId="1CA7DD16" w14:textId="77777777" w:rsidR="00F17634" w:rsidRPr="00F17634" w:rsidRDefault="00F17634" w:rsidP="00F176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</w:p>
        </w:tc>
      </w:tr>
    </w:tbl>
    <w:p w14:paraId="22BABE61" w14:textId="77777777" w:rsidR="00F17634" w:rsidRPr="00F17634" w:rsidRDefault="00D129A6" w:rsidP="00D129A6">
      <w:pPr>
        <w:tabs>
          <w:tab w:val="left" w:pos="1890"/>
        </w:tabs>
      </w:pPr>
      <w:r>
        <w:tab/>
      </w:r>
    </w:p>
    <w:p w14:paraId="712641D0" w14:textId="77777777" w:rsidR="00F17634" w:rsidRPr="00F17634" w:rsidRDefault="00F17634" w:rsidP="00F17634"/>
    <w:p w14:paraId="63B7B9B4" w14:textId="77777777" w:rsidR="00F17634" w:rsidRPr="00F17634" w:rsidRDefault="00F17634" w:rsidP="00F17634"/>
    <w:p w14:paraId="1A5C1306" w14:textId="77777777" w:rsidR="00F17634" w:rsidRPr="00F17634" w:rsidRDefault="00F17634" w:rsidP="00F17634"/>
    <w:p w14:paraId="59527E7B" w14:textId="77777777" w:rsidR="00F17634" w:rsidRPr="00F17634" w:rsidRDefault="00F17634" w:rsidP="00F17634"/>
    <w:p w14:paraId="4CCB2274" w14:textId="77777777" w:rsidR="00F17634" w:rsidRDefault="00F17634" w:rsidP="00F17634"/>
    <w:p w14:paraId="27F599F4" w14:textId="77777777" w:rsidR="006E7E6D" w:rsidRDefault="006E7E6D" w:rsidP="00F17634"/>
    <w:p w14:paraId="141FE901" w14:textId="77777777" w:rsidR="006E7E6D" w:rsidRDefault="006E7E6D" w:rsidP="00F17634"/>
    <w:p w14:paraId="273A8A28" w14:textId="77777777" w:rsidR="006E7E6D" w:rsidRDefault="006E7E6D" w:rsidP="00F17634"/>
    <w:p w14:paraId="0BD2DC41" w14:textId="77777777" w:rsidR="006E7E6D" w:rsidRDefault="006E7E6D" w:rsidP="00F17634"/>
    <w:p w14:paraId="3358542C" w14:textId="77777777" w:rsidR="006E7E6D" w:rsidRDefault="006E7E6D" w:rsidP="00F17634"/>
    <w:sectPr w:rsidR="006E7E6D" w:rsidSect="008209C7">
      <w:pgSz w:w="12240" w:h="15840"/>
      <w:pgMar w:top="1080" w:right="1440" w:bottom="568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BD9"/>
    <w:multiLevelType w:val="multilevel"/>
    <w:tmpl w:val="9C2CC63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2A03657"/>
    <w:multiLevelType w:val="multilevel"/>
    <w:tmpl w:val="BA62CF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8"/>
      </w:rPr>
    </w:lvl>
  </w:abstractNum>
  <w:abstractNum w:abstractNumId="2" w15:restartNumberingAfterBreak="0">
    <w:nsid w:val="20E34AD6"/>
    <w:multiLevelType w:val="multilevel"/>
    <w:tmpl w:val="5F327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CE4828"/>
    <w:multiLevelType w:val="multilevel"/>
    <w:tmpl w:val="AF20106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4" w15:restartNumberingAfterBreak="0">
    <w:nsid w:val="5EA1207F"/>
    <w:multiLevelType w:val="multilevel"/>
    <w:tmpl w:val="D92E76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6260488F"/>
    <w:multiLevelType w:val="multilevel"/>
    <w:tmpl w:val="9E2443C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C9521B"/>
    <w:multiLevelType w:val="multilevel"/>
    <w:tmpl w:val="4D52B6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1F8165A"/>
    <w:multiLevelType w:val="multilevel"/>
    <w:tmpl w:val="7EF023C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78139910">
    <w:abstractNumId w:val="2"/>
  </w:num>
  <w:num w:numId="2" w16cid:durableId="1715694955">
    <w:abstractNumId w:val="4"/>
  </w:num>
  <w:num w:numId="3" w16cid:durableId="350954979">
    <w:abstractNumId w:val="5"/>
  </w:num>
  <w:num w:numId="4" w16cid:durableId="2091854821">
    <w:abstractNumId w:val="7"/>
  </w:num>
  <w:num w:numId="5" w16cid:durableId="247539624">
    <w:abstractNumId w:val="0"/>
  </w:num>
  <w:num w:numId="6" w16cid:durableId="1261599897">
    <w:abstractNumId w:val="6"/>
  </w:num>
  <w:num w:numId="7" w16cid:durableId="94791660">
    <w:abstractNumId w:val="1"/>
  </w:num>
  <w:num w:numId="8" w16cid:durableId="177675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sDQyMzYwNjIzMDFS0lEKTi0uzszPAykwqQUAE7VYFywAAAA="/>
  </w:docVars>
  <w:rsids>
    <w:rsidRoot w:val="006E2C98"/>
    <w:rsid w:val="00016614"/>
    <w:rsid w:val="000204BF"/>
    <w:rsid w:val="000217FC"/>
    <w:rsid w:val="00032594"/>
    <w:rsid w:val="000371DA"/>
    <w:rsid w:val="00042628"/>
    <w:rsid w:val="00065DE9"/>
    <w:rsid w:val="00074C4E"/>
    <w:rsid w:val="000B6F5B"/>
    <w:rsid w:val="000D1602"/>
    <w:rsid w:val="000D453E"/>
    <w:rsid w:val="000D58FC"/>
    <w:rsid w:val="000E3238"/>
    <w:rsid w:val="000E4227"/>
    <w:rsid w:val="00121E41"/>
    <w:rsid w:val="00141A8F"/>
    <w:rsid w:val="0015130E"/>
    <w:rsid w:val="00164752"/>
    <w:rsid w:val="00171500"/>
    <w:rsid w:val="001761F9"/>
    <w:rsid w:val="001778A2"/>
    <w:rsid w:val="00193B67"/>
    <w:rsid w:val="00196C43"/>
    <w:rsid w:val="001A7C85"/>
    <w:rsid w:val="001C5719"/>
    <w:rsid w:val="001F3679"/>
    <w:rsid w:val="00202903"/>
    <w:rsid w:val="00203FE2"/>
    <w:rsid w:val="00211498"/>
    <w:rsid w:val="00215EE5"/>
    <w:rsid w:val="0022076D"/>
    <w:rsid w:val="002248E0"/>
    <w:rsid w:val="00261A7D"/>
    <w:rsid w:val="00275332"/>
    <w:rsid w:val="00281FA7"/>
    <w:rsid w:val="0029731B"/>
    <w:rsid w:val="002C2DAE"/>
    <w:rsid w:val="002C3985"/>
    <w:rsid w:val="002D4675"/>
    <w:rsid w:val="002D4D64"/>
    <w:rsid w:val="002E0AF6"/>
    <w:rsid w:val="002E566F"/>
    <w:rsid w:val="002E5D70"/>
    <w:rsid w:val="002F2D61"/>
    <w:rsid w:val="002F3784"/>
    <w:rsid w:val="002F44A5"/>
    <w:rsid w:val="002F7676"/>
    <w:rsid w:val="00301D99"/>
    <w:rsid w:val="00303002"/>
    <w:rsid w:val="00313C7B"/>
    <w:rsid w:val="003168A2"/>
    <w:rsid w:val="0032088B"/>
    <w:rsid w:val="00337E63"/>
    <w:rsid w:val="00357196"/>
    <w:rsid w:val="003618D5"/>
    <w:rsid w:val="00365646"/>
    <w:rsid w:val="00387DD8"/>
    <w:rsid w:val="003905C9"/>
    <w:rsid w:val="00395B79"/>
    <w:rsid w:val="00396F50"/>
    <w:rsid w:val="003F14C3"/>
    <w:rsid w:val="003F4305"/>
    <w:rsid w:val="003F5AA9"/>
    <w:rsid w:val="00405A45"/>
    <w:rsid w:val="00406F8A"/>
    <w:rsid w:val="0046754D"/>
    <w:rsid w:val="00495D9F"/>
    <w:rsid w:val="004979CB"/>
    <w:rsid w:val="004C46CE"/>
    <w:rsid w:val="004E4F77"/>
    <w:rsid w:val="00501519"/>
    <w:rsid w:val="005123FE"/>
    <w:rsid w:val="00513EE9"/>
    <w:rsid w:val="00533904"/>
    <w:rsid w:val="00545662"/>
    <w:rsid w:val="00557905"/>
    <w:rsid w:val="00560269"/>
    <w:rsid w:val="0057277C"/>
    <w:rsid w:val="00590DA8"/>
    <w:rsid w:val="005B0BA6"/>
    <w:rsid w:val="005B7EC5"/>
    <w:rsid w:val="005C0133"/>
    <w:rsid w:val="005C7673"/>
    <w:rsid w:val="005E1B4F"/>
    <w:rsid w:val="005E539D"/>
    <w:rsid w:val="00606C7B"/>
    <w:rsid w:val="00614B40"/>
    <w:rsid w:val="00620147"/>
    <w:rsid w:val="00624D64"/>
    <w:rsid w:val="00637CA0"/>
    <w:rsid w:val="006766AC"/>
    <w:rsid w:val="00691916"/>
    <w:rsid w:val="00697DD9"/>
    <w:rsid w:val="006A495B"/>
    <w:rsid w:val="006A54BE"/>
    <w:rsid w:val="006C70B3"/>
    <w:rsid w:val="006E2C98"/>
    <w:rsid w:val="006E7E6D"/>
    <w:rsid w:val="006F470A"/>
    <w:rsid w:val="00704413"/>
    <w:rsid w:val="00707340"/>
    <w:rsid w:val="0071520F"/>
    <w:rsid w:val="0071686C"/>
    <w:rsid w:val="00722A7A"/>
    <w:rsid w:val="00722BC9"/>
    <w:rsid w:val="00723350"/>
    <w:rsid w:val="007302DF"/>
    <w:rsid w:val="007314D3"/>
    <w:rsid w:val="00753199"/>
    <w:rsid w:val="00762A50"/>
    <w:rsid w:val="00763BAF"/>
    <w:rsid w:val="0078692D"/>
    <w:rsid w:val="0079104E"/>
    <w:rsid w:val="007A2A6D"/>
    <w:rsid w:val="007B1D85"/>
    <w:rsid w:val="007C76A7"/>
    <w:rsid w:val="007D05D9"/>
    <w:rsid w:val="007E25F1"/>
    <w:rsid w:val="007F09C1"/>
    <w:rsid w:val="007F4E99"/>
    <w:rsid w:val="00804C9C"/>
    <w:rsid w:val="008209C7"/>
    <w:rsid w:val="00823D2F"/>
    <w:rsid w:val="008306EA"/>
    <w:rsid w:val="008317E7"/>
    <w:rsid w:val="00836894"/>
    <w:rsid w:val="00837F70"/>
    <w:rsid w:val="008479F8"/>
    <w:rsid w:val="008656FF"/>
    <w:rsid w:val="008712A8"/>
    <w:rsid w:val="0088075A"/>
    <w:rsid w:val="008A4BF5"/>
    <w:rsid w:val="008C5ED2"/>
    <w:rsid w:val="008E2350"/>
    <w:rsid w:val="00914CBA"/>
    <w:rsid w:val="0093193F"/>
    <w:rsid w:val="009364D1"/>
    <w:rsid w:val="0093783B"/>
    <w:rsid w:val="00940819"/>
    <w:rsid w:val="00970002"/>
    <w:rsid w:val="00974C25"/>
    <w:rsid w:val="0097613F"/>
    <w:rsid w:val="00991BC4"/>
    <w:rsid w:val="009A094F"/>
    <w:rsid w:val="009A6DEA"/>
    <w:rsid w:val="009C5046"/>
    <w:rsid w:val="009D0E26"/>
    <w:rsid w:val="009D6F2D"/>
    <w:rsid w:val="009E06B5"/>
    <w:rsid w:val="00A06F4B"/>
    <w:rsid w:val="00A2476A"/>
    <w:rsid w:val="00A32489"/>
    <w:rsid w:val="00A64AF4"/>
    <w:rsid w:val="00A8036B"/>
    <w:rsid w:val="00A81E59"/>
    <w:rsid w:val="00A85266"/>
    <w:rsid w:val="00A954BB"/>
    <w:rsid w:val="00AE5D12"/>
    <w:rsid w:val="00B04E75"/>
    <w:rsid w:val="00B062EA"/>
    <w:rsid w:val="00B164FB"/>
    <w:rsid w:val="00B271DD"/>
    <w:rsid w:val="00B41636"/>
    <w:rsid w:val="00B70023"/>
    <w:rsid w:val="00B71651"/>
    <w:rsid w:val="00B71A5B"/>
    <w:rsid w:val="00B86C2E"/>
    <w:rsid w:val="00BC4363"/>
    <w:rsid w:val="00BF11E0"/>
    <w:rsid w:val="00C03EA7"/>
    <w:rsid w:val="00C16279"/>
    <w:rsid w:val="00C25D5F"/>
    <w:rsid w:val="00C27EF3"/>
    <w:rsid w:val="00C43F20"/>
    <w:rsid w:val="00C5592B"/>
    <w:rsid w:val="00C57570"/>
    <w:rsid w:val="00C669F1"/>
    <w:rsid w:val="00CC5CF2"/>
    <w:rsid w:val="00CE4A18"/>
    <w:rsid w:val="00CF1367"/>
    <w:rsid w:val="00D00ADE"/>
    <w:rsid w:val="00D129A6"/>
    <w:rsid w:val="00D16AB4"/>
    <w:rsid w:val="00D21A23"/>
    <w:rsid w:val="00D3460C"/>
    <w:rsid w:val="00D62183"/>
    <w:rsid w:val="00D66EDE"/>
    <w:rsid w:val="00DA294A"/>
    <w:rsid w:val="00DB3725"/>
    <w:rsid w:val="00DB4CB2"/>
    <w:rsid w:val="00DE5907"/>
    <w:rsid w:val="00DF04DB"/>
    <w:rsid w:val="00DF570B"/>
    <w:rsid w:val="00DF66AA"/>
    <w:rsid w:val="00E03993"/>
    <w:rsid w:val="00E132AD"/>
    <w:rsid w:val="00E1623D"/>
    <w:rsid w:val="00E20078"/>
    <w:rsid w:val="00E533C7"/>
    <w:rsid w:val="00E82016"/>
    <w:rsid w:val="00E82D0D"/>
    <w:rsid w:val="00E90F9C"/>
    <w:rsid w:val="00E92676"/>
    <w:rsid w:val="00EA14D9"/>
    <w:rsid w:val="00EA7859"/>
    <w:rsid w:val="00EF30F1"/>
    <w:rsid w:val="00EF7FCA"/>
    <w:rsid w:val="00F142DF"/>
    <w:rsid w:val="00F17634"/>
    <w:rsid w:val="00F35F5A"/>
    <w:rsid w:val="00F4446A"/>
    <w:rsid w:val="00F563D5"/>
    <w:rsid w:val="00F71EDD"/>
    <w:rsid w:val="00F856E2"/>
    <w:rsid w:val="00FC238F"/>
    <w:rsid w:val="00FD2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98FD"/>
  <w15:docId w15:val="{7ED828A5-C363-4471-8E7C-B8C72CC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D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DF0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D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4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DF04D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F04DB"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DF04D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DF04DB"/>
    <w:rPr>
      <w:rFonts w:ascii="Times New Roman" w:eastAsia="Times New Roman" w:hAnsi="Times New Roman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2E0AF6"/>
    <w:pPr>
      <w:ind w:left="720"/>
      <w:contextualSpacing/>
    </w:pPr>
  </w:style>
  <w:style w:type="table" w:styleId="TableGrid">
    <w:name w:val="Table Grid"/>
    <w:basedOn w:val="TableNormal"/>
    <w:uiPriority w:val="59"/>
    <w:rsid w:val="00C43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17634"/>
    <w:rPr>
      <w:rFonts w:cs="Mangal"/>
      <w:sz w:val="22"/>
      <w:lang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vtu.ac.i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%2017-18\Seminar\Seminar%20Template%20as%20per%20V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4E36-4ABA-491D-AF55-AE768C75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 Template as per VTU</Template>
  <TotalTime>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RMJ</dc:creator>
  <cp:lastModifiedBy>POLEPALLI VISHNU SAI</cp:lastModifiedBy>
  <cp:revision>5</cp:revision>
  <cp:lastPrinted>2021-01-19T13:21:00Z</cp:lastPrinted>
  <dcterms:created xsi:type="dcterms:W3CDTF">2023-07-03T04:56:00Z</dcterms:created>
  <dcterms:modified xsi:type="dcterms:W3CDTF">2023-07-03T06:46:00Z</dcterms:modified>
</cp:coreProperties>
</file>